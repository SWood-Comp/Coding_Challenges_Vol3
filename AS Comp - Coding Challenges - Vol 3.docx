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86349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B64D38" w:rsidRDefault="00B64D3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7AE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65EDC" w:rsidRDefault="00765ED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Stephen Wood</w:t>
                                      </w:r>
                                    </w:p>
                                  </w:sdtContent>
                                </w:sdt>
                                <w:p w:rsidR="00765EDC" w:rsidRDefault="00765ED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Notre Dame Catholic Sixth Form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Computer Science Dept.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65EDC" w:rsidRDefault="00765ED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64D38">
                                        <w:rPr>
                                          <w:rFonts w:asciiTheme="majorHAnsi" w:eastAsiaTheme="majorEastAsia" w:hAnsiTheme="majorHAnsi" w:cstheme="majorBidi"/>
                                          <w:sz w:val="72"/>
                                          <w:szCs w:val="72"/>
                                        </w:rPr>
                                        <w:t>A-Level Computer Science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65EDC" w:rsidRDefault="00765ED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64D38"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  <w:t>Year 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  <w:t xml:space="preserve"> – Programming Challenges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" fillcolor="#ad7ae0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" fillcolor="#7030a0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65EDC" w:rsidRDefault="00765ED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Stephen Wood</w:t>
                                </w:r>
                              </w:p>
                            </w:sdtContent>
                          </w:sdt>
                          <w:p w:rsidR="00765EDC" w:rsidRDefault="00765ED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Notre Dame Catholic Sixth Form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Computer Science Dept.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5EDC" w:rsidRDefault="00765ED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B64D38">
                                  <w:rPr>
                                    <w:rFonts w:asciiTheme="majorHAnsi" w:eastAsiaTheme="majorEastAsia" w:hAnsiTheme="majorHAnsi" w:cstheme="majorBidi"/>
                                    <w:sz w:val="72"/>
                                    <w:szCs w:val="72"/>
                                  </w:rPr>
                                  <w:t>A-Level Computer Science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65EDC" w:rsidRDefault="00765ED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64D38"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>Year 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 – Programming Challenges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64D38" w:rsidRDefault="00B64D38">
          <w:pPr>
            <w:rPr>
              <w:rFonts w:asciiTheme="majorHAnsi" w:eastAsiaTheme="majorEastAsia" w:hAnsiTheme="majorHAnsi" w:cstheme="majorBidi"/>
              <w:sz w:val="72"/>
              <w:szCs w:val="72"/>
              <w:lang w:val="en-US" w:eastAsia="ja-JP"/>
            </w:rPr>
          </w:pPr>
          <w:r w:rsidRPr="00B64D38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4162425</wp:posOffset>
                    </wp:positionV>
                    <wp:extent cx="5734050" cy="1404620"/>
                    <wp:effectExtent l="0" t="0" r="0" b="25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5EDC" w:rsidRDefault="00765EDC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7030A0"/>
                                    <w:sz w:val="56"/>
                                    <w:szCs w:val="36"/>
                                  </w:rPr>
                                </w:pPr>
                                <w:r w:rsidRPr="00CF1F14">
                                  <w:rPr>
                                    <w:rFonts w:asciiTheme="majorHAnsi" w:eastAsiaTheme="majorEastAsia" w:hAnsiTheme="majorHAnsi" w:cstheme="majorBidi"/>
                                    <w:color w:val="7030A0"/>
                                    <w:sz w:val="56"/>
                                    <w:szCs w:val="36"/>
                                  </w:rPr>
                                  <w:t xml:space="preserve">Coding Challenges – </w:t>
                                </w:r>
                                <w:r w:rsidRPr="00CF1F1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7030A0"/>
                                    <w:sz w:val="56"/>
                                    <w:szCs w:val="36"/>
                                  </w:rPr>
                                  <w:t>Volume 3</w:t>
                                </w:r>
                              </w:p>
                              <w:p w:rsidR="00765EDC" w:rsidRDefault="00765EDC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7030A0"/>
                                    <w:sz w:val="56"/>
                                    <w:szCs w:val="36"/>
                                  </w:rPr>
                                </w:pPr>
                              </w:p>
                              <w:p w:rsidR="00765EDC" w:rsidRPr="00CF1F14" w:rsidRDefault="00765EDC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7030A0"/>
                                    <w:sz w:val="5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030A0"/>
                                    <w:sz w:val="56"/>
                                    <w:szCs w:val="36"/>
                                  </w:rPr>
                                  <w:t xml:space="preserve">Coding focus: </w:t>
                                </w:r>
                                <w:r w:rsidRPr="00B21BD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7030A0"/>
                                    <w:sz w:val="56"/>
                                    <w:szCs w:val="36"/>
                                  </w:rPr>
                                  <w:t>Iteration</w:t>
                                </w:r>
                              </w:p>
                              <w:p w:rsidR="00765EDC" w:rsidRDefault="00765ED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765EDC" w:rsidRDefault="00765ED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765EDC" w:rsidRDefault="00765ED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Name:   </w:t>
                                </w:r>
                              </w:p>
                              <w:p w:rsidR="00765EDC" w:rsidRDefault="00765ED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765EDC" w:rsidRPr="00B64D38" w:rsidRDefault="00765EDC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Class: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400.3pt;margin-top:327.75pt;width:45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" stroked="f">
                    <v:textbox style="mso-fit-shape-to-text:t">
                      <w:txbxContent>
                        <w:p w:rsidR="00765EDC" w:rsidRDefault="00765EDC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7030A0"/>
                              <w:sz w:val="56"/>
                              <w:szCs w:val="36"/>
                            </w:rPr>
                          </w:pPr>
                          <w:r w:rsidRPr="00CF1F14">
                            <w:rPr>
                              <w:rFonts w:asciiTheme="majorHAnsi" w:eastAsiaTheme="majorEastAsia" w:hAnsiTheme="majorHAnsi" w:cstheme="majorBidi"/>
                              <w:color w:val="7030A0"/>
                              <w:sz w:val="56"/>
                              <w:szCs w:val="36"/>
                            </w:rPr>
                            <w:t xml:space="preserve">Coding Challenges – </w:t>
                          </w:r>
                          <w:r w:rsidRPr="00CF1F14">
                            <w:rPr>
                              <w:rFonts w:asciiTheme="majorHAnsi" w:eastAsiaTheme="majorEastAsia" w:hAnsiTheme="majorHAnsi" w:cstheme="majorBidi"/>
                              <w:b/>
                              <w:color w:val="7030A0"/>
                              <w:sz w:val="56"/>
                              <w:szCs w:val="36"/>
                            </w:rPr>
                            <w:t>Volume 3</w:t>
                          </w:r>
                        </w:p>
                        <w:p w:rsidR="00765EDC" w:rsidRDefault="00765EDC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030A0"/>
                              <w:sz w:val="56"/>
                              <w:szCs w:val="36"/>
                            </w:rPr>
                          </w:pPr>
                        </w:p>
                        <w:p w:rsidR="00765EDC" w:rsidRPr="00CF1F14" w:rsidRDefault="00765EDC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030A0"/>
                              <w:sz w:val="5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030A0"/>
                              <w:sz w:val="56"/>
                              <w:szCs w:val="36"/>
                            </w:rPr>
                            <w:t xml:space="preserve">Coding focus: </w:t>
                          </w:r>
                          <w:r w:rsidRPr="00B21BD0">
                            <w:rPr>
                              <w:rFonts w:asciiTheme="majorHAnsi" w:eastAsiaTheme="majorEastAsia" w:hAnsiTheme="majorHAnsi" w:cstheme="majorBidi"/>
                              <w:b/>
                              <w:color w:val="7030A0"/>
                              <w:sz w:val="56"/>
                              <w:szCs w:val="36"/>
                            </w:rPr>
                            <w:t>Iteration</w:t>
                          </w:r>
                        </w:p>
                        <w:p w:rsidR="00765EDC" w:rsidRDefault="00765ED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</w:p>
                        <w:p w:rsidR="00765EDC" w:rsidRDefault="00765ED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</w:p>
                        <w:p w:rsidR="00765EDC" w:rsidRDefault="00765ED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Name:   </w:t>
                          </w:r>
                        </w:p>
                        <w:p w:rsidR="00765EDC" w:rsidRDefault="00765ED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:rsidR="00765EDC" w:rsidRPr="00B64D38" w:rsidRDefault="00765EDC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Class:    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</w:p>
      </w:sdtContent>
    </w:sdt>
    <w:p w:rsidR="00713813" w:rsidRPr="00765EDC" w:rsidRDefault="00713813">
      <w:pPr>
        <w:rPr>
          <w:b/>
          <w:sz w:val="52"/>
          <w:szCs w:val="52"/>
        </w:rPr>
      </w:pPr>
      <w:r w:rsidRPr="00761EDF">
        <w:rPr>
          <w:b/>
          <w:sz w:val="52"/>
          <w:szCs w:val="52"/>
        </w:rPr>
        <w:lastRenderedPageBreak/>
        <w:t xml:space="preserve">Coding </w:t>
      </w:r>
      <w:r w:rsidR="00ED546A" w:rsidRPr="00761EDF">
        <w:rPr>
          <w:b/>
          <w:sz w:val="52"/>
          <w:szCs w:val="52"/>
        </w:rPr>
        <w:t xml:space="preserve">Challenges </w:t>
      </w:r>
      <w:r w:rsidR="00761EDF" w:rsidRPr="00761EDF">
        <w:rPr>
          <w:b/>
          <w:sz w:val="52"/>
          <w:szCs w:val="52"/>
        </w:rPr>
        <w:t xml:space="preserve">– Volume </w:t>
      </w:r>
      <w:r w:rsidR="001D2093">
        <w:rPr>
          <w:b/>
          <w:sz w:val="52"/>
          <w:szCs w:val="52"/>
        </w:rPr>
        <w:t>THREE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</w:rPr>
        <w:id w:val="11122504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86739" w:rsidRPr="00886739" w:rsidRDefault="00886739">
          <w:pPr>
            <w:pStyle w:val="TOCHeading"/>
            <w:rPr>
              <w:color w:val="7030A0"/>
              <w:sz w:val="44"/>
            </w:rPr>
          </w:pPr>
          <w:r w:rsidRPr="00886739">
            <w:rPr>
              <w:color w:val="7030A0"/>
              <w:sz w:val="44"/>
            </w:rPr>
            <w:t>Table of Contents</w:t>
          </w:r>
        </w:p>
        <w:p w:rsidR="00135DF0" w:rsidRDefault="008867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48150" w:history="1"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Program 1 – Sum of Natural Numbers.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_Toc21948150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2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51" w:history="1">
            <w:r w:rsidR="00135DF0" w:rsidRPr="009B0D66">
              <w:rPr>
                <w:rStyle w:val="Hyperlink"/>
                <w:noProof/>
                <w:lang w:eastAsia="en-GB"/>
              </w:rPr>
              <w:t>Program 2 – Display a range of Prime Numbers.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_Toc21948151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3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52" w:history="1">
            <w:r w:rsidR="00135DF0" w:rsidRPr="009B0D66">
              <w:rPr>
                <w:rStyle w:val="Hyperlink"/>
                <w:noProof/>
                <w:lang w:eastAsia="en-GB"/>
              </w:rPr>
              <w:t>Program 3 – Reverse the input.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_Toc21948152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4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53" w:history="1">
            <w:r w:rsidR="00135DF0" w:rsidRPr="009B0D66">
              <w:rPr>
                <w:rStyle w:val="Hyperlink"/>
                <w:noProof/>
                <w:lang w:eastAsia="en-GB"/>
              </w:rPr>
              <w:t>Program 4 – Display a right angle triangle of numbers.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_Toc21948153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5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54" w:history="1"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Program 5 – Display a full Triangle of consecutive numbers.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_Toc21948154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6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55" w:history="1"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Program 6 – Convert a binary number to denary.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_Toc21948155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7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56" w:history="1"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Program 7 – Access Denied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_Toc21948156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8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57" w:history="1"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Program 8 – Count the Capitals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_Toc21948157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9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58" w:history="1"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Program 9 – Strings in a String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_Toc21948158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10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59" w:history="1"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Program 10 – Most common letter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_Toc21948159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11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P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noProof/>
              <w:color w:val="FF0000"/>
              <w:sz w:val="22"/>
              <w:lang w:eastAsia="en-GB"/>
            </w:rPr>
          </w:pPr>
          <w:hyperlink w:anchor="_Toc21948160" w:history="1">
            <w:r w:rsidR="00135DF0" w:rsidRPr="00135DF0">
              <w:rPr>
                <w:rStyle w:val="Hyperlink"/>
                <w:rFonts w:eastAsia="Times New Roman"/>
                <w:b/>
                <w:noProof/>
                <w:color w:val="FF0000"/>
                <w:lang w:eastAsia="en-GB"/>
              </w:rPr>
              <w:t>The Hard(er) Bit</w:t>
            </w:r>
            <w:r w:rsidR="00135DF0" w:rsidRPr="00135DF0">
              <w:rPr>
                <w:b/>
                <w:noProof/>
                <w:webHidden/>
                <w:color w:val="FF0000"/>
              </w:rPr>
              <w:tab/>
            </w:r>
            <w:r w:rsidR="00135DF0" w:rsidRPr="00135DF0">
              <w:rPr>
                <w:b/>
                <w:noProof/>
                <w:webHidden/>
                <w:color w:val="FF0000"/>
              </w:rPr>
              <w:fldChar w:fldCharType="begin"/>
            </w:r>
            <w:r w:rsidR="00135DF0" w:rsidRPr="00135DF0">
              <w:rPr>
                <w:b/>
                <w:noProof/>
                <w:webHidden/>
                <w:color w:val="FF0000"/>
              </w:rPr>
              <w:instrText xml:space="preserve"> PAGEREF _Toc21948160 \h </w:instrText>
            </w:r>
            <w:r w:rsidR="00135DF0" w:rsidRPr="00135DF0">
              <w:rPr>
                <w:b/>
                <w:noProof/>
                <w:webHidden/>
                <w:color w:val="FF0000"/>
              </w:rPr>
            </w:r>
            <w:r w:rsidR="00135DF0" w:rsidRPr="00135DF0">
              <w:rPr>
                <w:b/>
                <w:noProof/>
                <w:webHidden/>
                <w:color w:val="FF0000"/>
              </w:rPr>
              <w:fldChar w:fldCharType="separate"/>
            </w:r>
            <w:r w:rsidR="00135DF0" w:rsidRPr="00135DF0">
              <w:rPr>
                <w:b/>
                <w:noProof/>
                <w:webHidden/>
                <w:color w:val="FF0000"/>
              </w:rPr>
              <w:t>12</w:t>
            </w:r>
            <w:r w:rsidR="00135DF0" w:rsidRPr="00135DF0">
              <w:rPr>
                <w:b/>
                <w:noProof/>
                <w:webHidden/>
                <w:color w:val="FF0000"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61" w:history="1">
            <w:r w:rsidR="00135DF0" w:rsidRPr="009B0D66">
              <w:rPr>
                <w:rStyle w:val="Hyperlink"/>
                <w:noProof/>
                <w:lang w:eastAsia="en-GB"/>
              </w:rPr>
              <w:t xml:space="preserve">Program 10 – </w:t>
            </w:r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Morse Code Encoder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_Toc21948161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13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62" w:history="1"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Program 12 – Twos Complement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_Toc21948162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14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135DF0" w:rsidRDefault="00765E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21948163" w:history="1">
            <w:r w:rsidR="00135DF0" w:rsidRPr="009B0D66">
              <w:rPr>
                <w:rStyle w:val="Hyperlink"/>
                <w:rFonts w:eastAsia="Times New Roman"/>
                <w:noProof/>
                <w:lang w:eastAsia="en-GB"/>
              </w:rPr>
              <w:t>Program 13 – Hexadecimal Converter</w:t>
            </w:r>
            <w:r w:rsidR="00135DF0">
              <w:rPr>
                <w:noProof/>
                <w:webHidden/>
              </w:rPr>
              <w:tab/>
            </w:r>
            <w:r w:rsidR="00135DF0">
              <w:rPr>
                <w:noProof/>
                <w:webHidden/>
              </w:rPr>
              <w:fldChar w:fldCharType="begin"/>
            </w:r>
            <w:r w:rsidR="00135DF0">
              <w:rPr>
                <w:noProof/>
                <w:webHidden/>
              </w:rPr>
              <w:instrText xml:space="preserve"> PAGEREF _Toc21948163 \h </w:instrText>
            </w:r>
            <w:r w:rsidR="00135DF0">
              <w:rPr>
                <w:noProof/>
                <w:webHidden/>
              </w:rPr>
            </w:r>
            <w:r w:rsidR="00135DF0">
              <w:rPr>
                <w:noProof/>
                <w:webHidden/>
              </w:rPr>
              <w:fldChar w:fldCharType="separate"/>
            </w:r>
            <w:r w:rsidR="00135DF0">
              <w:rPr>
                <w:noProof/>
                <w:webHidden/>
              </w:rPr>
              <w:t>15</w:t>
            </w:r>
            <w:r w:rsidR="00135DF0">
              <w:rPr>
                <w:noProof/>
                <w:webHidden/>
              </w:rPr>
              <w:fldChar w:fldCharType="end"/>
            </w:r>
          </w:hyperlink>
        </w:p>
        <w:p w:rsidR="00886739" w:rsidRDefault="00886739">
          <w:r>
            <w:rPr>
              <w:b/>
              <w:bCs/>
              <w:noProof/>
            </w:rPr>
            <w:fldChar w:fldCharType="end"/>
          </w:r>
        </w:p>
      </w:sdtContent>
    </w:sdt>
    <w:p w:rsidR="00C96C68" w:rsidRDefault="00C96C68">
      <w:r>
        <w:br w:type="page"/>
      </w:r>
    </w:p>
    <w:p w:rsidR="00614A29" w:rsidRDefault="00614A29" w:rsidP="00C96C68">
      <w:pPr>
        <w:pStyle w:val="Heading1"/>
        <w:rPr>
          <w:rFonts w:eastAsia="Times New Roman"/>
          <w:lang w:eastAsia="en-GB"/>
        </w:rPr>
      </w:pPr>
      <w:bookmarkStart w:id="1" w:name="_Toc21948150"/>
      <w:bookmarkStart w:id="2" w:name="_Toc525541923"/>
      <w:bookmarkStart w:id="3" w:name="_Toc18409585"/>
      <w:r>
        <w:rPr>
          <w:rFonts w:eastAsia="Times New Roman"/>
          <w:lang w:eastAsia="en-GB"/>
        </w:rPr>
        <w:lastRenderedPageBreak/>
        <w:t xml:space="preserve">Program 1 – </w:t>
      </w:r>
      <w:r w:rsidR="00797B32">
        <w:rPr>
          <w:rFonts w:eastAsia="Times New Roman"/>
          <w:lang w:eastAsia="en-GB"/>
        </w:rPr>
        <w:t>Sum of Natural Numbers</w:t>
      </w:r>
      <w:r w:rsidR="00F7257D">
        <w:rPr>
          <w:rFonts w:eastAsia="Times New Roman"/>
          <w:lang w:eastAsia="en-GB"/>
        </w:rPr>
        <w:t>.</w:t>
      </w:r>
      <w:bookmarkEnd w:id="1"/>
    </w:p>
    <w:p w:rsidR="00614A29" w:rsidRDefault="00614A29" w:rsidP="00614A29">
      <w:pPr>
        <w:rPr>
          <w:lang w:eastAsia="en-GB"/>
        </w:rPr>
      </w:pPr>
    </w:p>
    <w:p w:rsidR="00C96C68" w:rsidRDefault="00B21BD0" w:rsidP="00797B32">
      <w:pPr>
        <w:rPr>
          <w:lang w:eastAsia="en-GB"/>
        </w:rPr>
      </w:pPr>
      <w:r>
        <w:rPr>
          <w:shd w:val="clear" w:color="auto" w:fill="FFFFFF"/>
        </w:rPr>
        <w:t>Write a program in C# to display the n terms of even natural number and their sum.</w:t>
      </w:r>
      <w:bookmarkEnd w:id="2"/>
      <w:bookmarkEnd w:id="3"/>
    </w:p>
    <w:p w:rsidR="00B21BD0" w:rsidRDefault="005E7BDF" w:rsidP="00797B32">
      <w:pPr>
        <w:rPr>
          <w:lang w:eastAsia="en-GB"/>
        </w:rPr>
      </w:pPr>
      <w:r>
        <w:rPr>
          <w:lang w:eastAsia="en-GB"/>
        </w:rPr>
        <w:t xml:space="preserve">E.g.  </w:t>
      </w:r>
      <w:r w:rsidR="00B21BD0">
        <w:rPr>
          <w:lang w:eastAsia="en-GB"/>
        </w:rPr>
        <w:tab/>
        <w:t xml:space="preserve">Input number of terms: 10                                                                                                                     </w:t>
      </w:r>
    </w:p>
    <w:p w:rsidR="00B21BD0" w:rsidRDefault="00B21BD0" w:rsidP="00797B32">
      <w:pPr>
        <w:ind w:firstLine="720"/>
        <w:rPr>
          <w:lang w:eastAsia="en-GB"/>
        </w:rPr>
      </w:pPr>
      <w:r>
        <w:rPr>
          <w:lang w:eastAsia="en-GB"/>
        </w:rPr>
        <w:t xml:space="preserve">The even numbers are: 2 4 6 8 10 12 14 16 18 20                                                                                                                </w:t>
      </w:r>
    </w:p>
    <w:p w:rsidR="005E7BDF" w:rsidRDefault="00B21BD0" w:rsidP="00797B32">
      <w:pPr>
        <w:ind w:firstLine="720"/>
        <w:rPr>
          <w:lang w:eastAsia="en-GB"/>
        </w:rPr>
      </w:pPr>
      <w:r>
        <w:rPr>
          <w:lang w:eastAsia="en-GB"/>
        </w:rPr>
        <w:t>The Sum of even Natural Number up to 10 terms: 110</w:t>
      </w:r>
    </w:p>
    <w:p w:rsidR="005F350E" w:rsidRPr="00614A29" w:rsidRDefault="005F350E" w:rsidP="00614A29">
      <w:pPr>
        <w:rPr>
          <w:lang w:eastAsia="en-GB"/>
        </w:rPr>
      </w:pPr>
    </w:p>
    <w:p w:rsidR="00CF1F14" w:rsidRDefault="00CF1F14">
      <w:pPr>
        <w:rPr>
          <w:lang w:eastAsia="en-GB"/>
        </w:rPr>
      </w:pPr>
      <w:bookmarkStart w:id="4" w:name="_Toc525541924"/>
      <w:bookmarkStart w:id="5" w:name="_Toc18409586"/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EE1EE61" wp14:editId="0C82BA5C">
                <wp:extent cx="5718175" cy="3438525"/>
                <wp:effectExtent l="0" t="0" r="15875" b="2857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CF1F14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:rsidR="00765EDC" w:rsidRPr="006F3FFB" w:rsidRDefault="00765EDC" w:rsidP="00B21BD0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E1EE61" id="Text Box 2" o:spid="_x0000_s1031" type="#_x0000_t202" style="width:450.25pt;height:2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">
                <v:textbox>
                  <w:txbxContent>
                    <w:p w:rsidR="00765EDC" w:rsidRDefault="00765EDC" w:rsidP="00CF1F14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:rsidR="00765EDC" w:rsidRPr="006F3FFB" w:rsidRDefault="00765EDC" w:rsidP="00B21BD0">
                      <w:pPr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D7FAC" w:rsidRDefault="00DD7FAC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718175" cy="1362075"/>
                <wp:effectExtent l="0" t="0" r="158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">
                <v:textbox>
                  <w:txbxContent>
                    <w:p w:rsidR="00765EDC" w:rsidRPr="00CF1F14" w:rsidRDefault="00765EDC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68FF" w:rsidRDefault="003568FF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eastAsia="en-GB"/>
        </w:rPr>
      </w:pPr>
      <w:r>
        <w:rPr>
          <w:lang w:eastAsia="en-GB"/>
        </w:rPr>
        <w:br w:type="page"/>
      </w:r>
    </w:p>
    <w:p w:rsidR="00614A29" w:rsidRDefault="00614A29" w:rsidP="00614A29">
      <w:pPr>
        <w:pStyle w:val="Heading1"/>
        <w:rPr>
          <w:lang w:eastAsia="en-GB"/>
        </w:rPr>
      </w:pPr>
      <w:bookmarkStart w:id="6" w:name="_Toc21948151"/>
      <w:r>
        <w:rPr>
          <w:lang w:eastAsia="en-GB"/>
        </w:rPr>
        <w:lastRenderedPageBreak/>
        <w:t xml:space="preserve">Program 2 – </w:t>
      </w:r>
      <w:r w:rsidR="00797B32">
        <w:rPr>
          <w:lang w:eastAsia="en-GB"/>
        </w:rPr>
        <w:t>Display a range of Prime Numbers</w:t>
      </w:r>
      <w:r w:rsidR="003E64F2">
        <w:rPr>
          <w:lang w:eastAsia="en-GB"/>
        </w:rPr>
        <w:t>.</w:t>
      </w:r>
      <w:bookmarkEnd w:id="6"/>
    </w:p>
    <w:p w:rsidR="00614A29" w:rsidRPr="00614A29" w:rsidRDefault="00614A29" w:rsidP="00614A29">
      <w:pPr>
        <w:rPr>
          <w:lang w:eastAsia="en-GB"/>
        </w:rPr>
      </w:pPr>
    </w:p>
    <w:p w:rsidR="00F7257D" w:rsidRDefault="00797B32" w:rsidP="00614A29">
      <w:pPr>
        <w:rPr>
          <w:lang w:eastAsia="en-GB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to find the prime numbers within a range of numbers.</w:t>
      </w:r>
    </w:p>
    <w:p w:rsidR="00797B32" w:rsidRDefault="00797B32" w:rsidP="00797B32">
      <w:pPr>
        <w:rPr>
          <w:lang w:eastAsia="en-GB"/>
        </w:rPr>
      </w:pPr>
      <w:r>
        <w:rPr>
          <w:lang w:eastAsia="en-GB"/>
        </w:rPr>
        <w:t>E.g.</w:t>
      </w:r>
      <w:r>
        <w:rPr>
          <w:lang w:eastAsia="en-GB"/>
        </w:rPr>
        <w:tab/>
        <w:t xml:space="preserve">Input starting number of range: 1                                                                                                         </w:t>
      </w:r>
    </w:p>
    <w:p w:rsidR="00797B32" w:rsidRDefault="00797B32" w:rsidP="00797B32">
      <w:pPr>
        <w:ind w:firstLine="720"/>
        <w:rPr>
          <w:lang w:eastAsia="en-GB"/>
        </w:rPr>
      </w:pPr>
      <w:r>
        <w:rPr>
          <w:lang w:eastAsia="en-GB"/>
        </w:rPr>
        <w:t xml:space="preserve">Input ending number of range: 50                                                                                                         </w:t>
      </w:r>
    </w:p>
    <w:p w:rsidR="00797B32" w:rsidRDefault="00797B32" w:rsidP="00797B32">
      <w:pPr>
        <w:ind w:firstLine="720"/>
        <w:rPr>
          <w:lang w:eastAsia="en-GB"/>
        </w:rPr>
      </w:pPr>
      <w:r>
        <w:rPr>
          <w:lang w:eastAsia="en-GB"/>
        </w:rPr>
        <w:t xml:space="preserve">The prime numbers between 1 and 50 are:                                                                                                         </w:t>
      </w:r>
    </w:p>
    <w:p w:rsidR="00C96C68" w:rsidRDefault="00797B32" w:rsidP="00797B32">
      <w:pPr>
        <w:ind w:firstLine="720"/>
        <w:rPr>
          <w:lang w:eastAsia="en-GB"/>
        </w:rPr>
      </w:pPr>
      <w:r>
        <w:rPr>
          <w:lang w:eastAsia="en-GB"/>
        </w:rPr>
        <w:t>2 3 5 7 11 13 17 19 23 29 31 37 41 43 47</w:t>
      </w:r>
      <w:r w:rsidR="00F7257D" w:rsidRPr="00F7257D">
        <w:rPr>
          <w:lang w:eastAsia="en-GB"/>
        </w:rPr>
        <w:t>.</w:t>
      </w:r>
      <w:bookmarkEnd w:id="4"/>
      <w:bookmarkEnd w:id="5"/>
    </w:p>
    <w:p w:rsidR="005F350E" w:rsidRPr="00C96C68" w:rsidRDefault="005F350E" w:rsidP="00614A29">
      <w:pPr>
        <w:rPr>
          <w:lang w:eastAsia="en-GB"/>
        </w:rPr>
      </w:pPr>
    </w:p>
    <w:p w:rsidR="006F3FFB" w:rsidRDefault="006F3FFB" w:rsidP="001B2B1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3390900"/>
                <wp:effectExtent l="0" t="0" r="1587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6F3FFB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:rsidR="00765EDC" w:rsidRPr="006F3FFB" w:rsidRDefault="00765EDC" w:rsidP="00797B3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3" type="#_x0000_t202" style="width:450.25pt;height:2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C8KAIAAEw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">
                <v:textbox>
                  <w:txbxContent>
                    <w:p w:rsidR="00765EDC" w:rsidRDefault="00765EDC" w:rsidP="006F3FFB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:rsidR="00765EDC" w:rsidRPr="006F3FFB" w:rsidRDefault="00765EDC" w:rsidP="00797B32">
                      <w:pPr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97B32" w:rsidRDefault="00CF1F14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9AF8FCE" wp14:editId="4F2C95B8">
                <wp:extent cx="5718175" cy="1362075"/>
                <wp:effectExtent l="0" t="0" r="15875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F8FCE" id="_x0000_s1034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">
                <v:textbox>
                  <w:txbxContent>
                    <w:p w:rsidR="00765EDC" w:rsidRPr="00CF1F14" w:rsidRDefault="00765EDC" w:rsidP="00CF1F14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6C68" w:rsidRDefault="00C96C68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:rsidR="00614A29" w:rsidRDefault="00614A29" w:rsidP="00C96C68">
      <w:pPr>
        <w:pStyle w:val="Heading1"/>
        <w:rPr>
          <w:lang w:eastAsia="en-GB"/>
        </w:rPr>
      </w:pPr>
      <w:bookmarkStart w:id="7" w:name="_Toc21948152"/>
      <w:bookmarkStart w:id="8" w:name="_Toc525541925"/>
      <w:bookmarkStart w:id="9" w:name="_Toc18409587"/>
      <w:r>
        <w:rPr>
          <w:lang w:eastAsia="en-GB"/>
        </w:rPr>
        <w:lastRenderedPageBreak/>
        <w:t xml:space="preserve">Program 3 – </w:t>
      </w:r>
      <w:r w:rsidR="00797B32">
        <w:rPr>
          <w:lang w:eastAsia="en-GB"/>
        </w:rPr>
        <w:t>Reverse the input.</w:t>
      </w:r>
      <w:bookmarkEnd w:id="7"/>
    </w:p>
    <w:p w:rsidR="00614A29" w:rsidRDefault="00614A29" w:rsidP="00614A29">
      <w:pPr>
        <w:rPr>
          <w:lang w:eastAsia="en-GB"/>
        </w:rPr>
      </w:pPr>
    </w:p>
    <w:p w:rsidR="0068768D" w:rsidRDefault="00797B32" w:rsidP="00614A2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to display the number in reverse order.</w:t>
      </w:r>
      <w:bookmarkEnd w:id="8"/>
      <w:bookmarkEnd w:id="9"/>
    </w:p>
    <w:p w:rsidR="00797B32" w:rsidRDefault="00797B32" w:rsidP="00797B32">
      <w:pPr>
        <w:rPr>
          <w:lang w:eastAsia="en-GB"/>
        </w:rPr>
      </w:pPr>
      <w:r>
        <w:rPr>
          <w:lang w:eastAsia="en-GB"/>
        </w:rPr>
        <w:t>E.g.</w:t>
      </w:r>
      <w:r>
        <w:rPr>
          <w:lang w:eastAsia="en-GB"/>
        </w:rPr>
        <w:tab/>
        <w:t xml:space="preserve">Input a number: 12345                                                                                          </w:t>
      </w:r>
    </w:p>
    <w:p w:rsidR="00797B32" w:rsidRDefault="00797B32" w:rsidP="00797B32">
      <w:pPr>
        <w:ind w:firstLine="720"/>
        <w:rPr>
          <w:lang w:eastAsia="en-GB"/>
        </w:rPr>
      </w:pPr>
      <w:r>
        <w:rPr>
          <w:lang w:eastAsia="en-GB"/>
        </w:rPr>
        <w:t>The number in reverse order is: 54321</w:t>
      </w:r>
    </w:p>
    <w:p w:rsidR="005F350E" w:rsidRPr="00C96C68" w:rsidRDefault="005F350E" w:rsidP="00614A29">
      <w:pPr>
        <w:rPr>
          <w:lang w:eastAsia="en-GB"/>
        </w:rPr>
      </w:pPr>
    </w:p>
    <w:p w:rsidR="00CF1F14" w:rsidRDefault="006F3FFB">
      <w:pPr>
        <w:rPr>
          <w:lang w:eastAsia="en-GB"/>
        </w:rPr>
      </w:pPr>
      <w:bookmarkStart w:id="10" w:name="_Toc525541926"/>
      <w:bookmarkStart w:id="11" w:name="_Toc18409588"/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3714750"/>
                <wp:effectExtent l="0" t="0" r="15875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6F3FFB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:rsidR="00765EDC" w:rsidRPr="006F3FFB" w:rsidRDefault="00765EDC" w:rsidP="00797B3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5" type="#_x0000_t202" style="width:450.25pt;height:2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">
                <v:textbox>
                  <w:txbxContent>
                    <w:p w:rsidR="00765EDC" w:rsidRDefault="00765EDC" w:rsidP="006F3FFB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:rsidR="00765EDC" w:rsidRPr="006F3FFB" w:rsidRDefault="00765EDC" w:rsidP="00797B32">
                      <w:pPr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97B32" w:rsidRDefault="00CF1F14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9AF8FCE" wp14:editId="4F2C95B8">
                <wp:extent cx="5718175" cy="1362075"/>
                <wp:effectExtent l="0" t="0" r="15875" b="2857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F8FCE" id="_x0000_s1036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N2JwIAAE0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">
                <v:textbox>
                  <w:txbxContent>
                    <w:p w:rsidR="00765EDC" w:rsidRPr="00CF1F14" w:rsidRDefault="00765EDC" w:rsidP="00CF1F14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2B17" w:rsidRDefault="001B2B17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eastAsia="en-GB"/>
        </w:rPr>
      </w:pPr>
      <w:r>
        <w:rPr>
          <w:lang w:eastAsia="en-GB"/>
        </w:rPr>
        <w:br w:type="page"/>
      </w:r>
    </w:p>
    <w:p w:rsidR="001B2B17" w:rsidRDefault="001B2B17" w:rsidP="00290E6A">
      <w:pPr>
        <w:pStyle w:val="Heading1"/>
        <w:rPr>
          <w:lang w:eastAsia="en-GB"/>
        </w:rPr>
      </w:pPr>
      <w:bookmarkStart w:id="12" w:name="_Toc21948153"/>
      <w:r>
        <w:rPr>
          <w:lang w:eastAsia="en-GB"/>
        </w:rPr>
        <w:lastRenderedPageBreak/>
        <w:t xml:space="preserve">Program 4 – </w:t>
      </w:r>
      <w:r w:rsidR="00797B32">
        <w:rPr>
          <w:lang w:eastAsia="en-GB"/>
        </w:rPr>
        <w:t>Display a right angle triangle of numbers.</w:t>
      </w:r>
      <w:bookmarkEnd w:id="12"/>
    </w:p>
    <w:p w:rsidR="001B2B17" w:rsidRDefault="001B2B17" w:rsidP="001B2B17">
      <w:pPr>
        <w:rPr>
          <w:lang w:eastAsia="en-GB"/>
        </w:rPr>
      </w:pPr>
    </w:p>
    <w:bookmarkEnd w:id="10"/>
    <w:bookmarkEnd w:id="11"/>
    <w:p w:rsidR="00C96C68" w:rsidRDefault="00FF757E" w:rsidP="00C96C6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to display the pattern like right angle triangle with a number.</w:t>
      </w:r>
    </w:p>
    <w:p w:rsidR="00FF757E" w:rsidRDefault="00FF757E" w:rsidP="00FF757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:rsidR="00FF757E" w:rsidRDefault="00FF757E" w:rsidP="00FF757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FF757E" w:rsidRDefault="00FF757E" w:rsidP="00FF757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FF757E" w:rsidRDefault="00FF757E" w:rsidP="00FF757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123</w:t>
      </w:r>
    </w:p>
    <w:p w:rsidR="00FF757E" w:rsidRPr="00FF757E" w:rsidRDefault="00FF757E" w:rsidP="00FF757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1234</w:t>
      </w:r>
    </w:p>
    <w:p w:rsidR="005F350E" w:rsidRDefault="005F350E" w:rsidP="00C96C68">
      <w:pPr>
        <w:rPr>
          <w:lang w:eastAsia="en-GB"/>
        </w:rPr>
      </w:pPr>
    </w:p>
    <w:p w:rsidR="00CF1F14" w:rsidRDefault="006F3FFB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3000375"/>
                <wp:effectExtent l="0" t="0" r="15875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6F3FFB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:rsidR="00765EDC" w:rsidRPr="006F3FFB" w:rsidRDefault="00765EDC" w:rsidP="00FF757E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7" type="#_x0000_t202" style="width:450.25pt;height:2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">
                <v:textbox>
                  <w:txbxContent>
                    <w:p w:rsidR="00765EDC" w:rsidRDefault="00765EDC" w:rsidP="006F3FFB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:rsidR="00765EDC" w:rsidRPr="006F3FFB" w:rsidRDefault="00765EDC" w:rsidP="00FF757E">
                      <w:pPr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F757E" w:rsidRDefault="00CF1F14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9AF8FCE" wp14:editId="4F2C95B8">
                <wp:extent cx="5718175" cy="1362075"/>
                <wp:effectExtent l="0" t="0" r="15875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F8FCE" id="_x0000_s1038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">
                <v:textbox>
                  <w:txbxContent>
                    <w:p w:rsidR="00765EDC" w:rsidRPr="00CF1F14" w:rsidRDefault="00765EDC" w:rsidP="00CF1F14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1907" w:rsidRDefault="00AB190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13" w:name="_Toc525541927"/>
      <w:bookmarkStart w:id="14" w:name="_Toc18409589"/>
      <w:r>
        <w:rPr>
          <w:rFonts w:eastAsia="Times New Roman"/>
          <w:lang w:eastAsia="en-GB"/>
        </w:rPr>
        <w:br w:type="page"/>
      </w:r>
    </w:p>
    <w:p w:rsidR="001B2B17" w:rsidRDefault="001B2B17" w:rsidP="00C96C68">
      <w:pPr>
        <w:pStyle w:val="Heading1"/>
        <w:rPr>
          <w:rFonts w:eastAsia="Times New Roman"/>
          <w:lang w:eastAsia="en-GB"/>
        </w:rPr>
      </w:pPr>
      <w:bookmarkStart w:id="15" w:name="_Toc21948154"/>
      <w:r>
        <w:rPr>
          <w:rFonts w:eastAsia="Times New Roman"/>
          <w:lang w:eastAsia="en-GB"/>
        </w:rPr>
        <w:lastRenderedPageBreak/>
        <w:t xml:space="preserve">Program 5 – </w:t>
      </w:r>
      <w:r w:rsidR="00797B32">
        <w:rPr>
          <w:rFonts w:eastAsia="Times New Roman"/>
          <w:lang w:eastAsia="en-GB"/>
        </w:rPr>
        <w:t xml:space="preserve">Display </w:t>
      </w:r>
      <w:r w:rsidR="00351EED">
        <w:rPr>
          <w:rFonts w:eastAsia="Times New Roman"/>
          <w:lang w:eastAsia="en-GB"/>
        </w:rPr>
        <w:t>a</w:t>
      </w:r>
      <w:r w:rsidR="00797B32">
        <w:rPr>
          <w:rFonts w:eastAsia="Times New Roman"/>
          <w:lang w:eastAsia="en-GB"/>
        </w:rPr>
        <w:t xml:space="preserve"> full</w:t>
      </w:r>
      <w:r w:rsidR="00351EED">
        <w:rPr>
          <w:rFonts w:eastAsia="Times New Roman"/>
          <w:lang w:eastAsia="en-GB"/>
        </w:rPr>
        <w:t xml:space="preserve"> Triangle</w:t>
      </w:r>
      <w:r w:rsidR="00797B32">
        <w:rPr>
          <w:rFonts w:eastAsia="Times New Roman"/>
          <w:lang w:eastAsia="en-GB"/>
        </w:rPr>
        <w:t xml:space="preserve"> of consecutive numbers.</w:t>
      </w:r>
      <w:bookmarkEnd w:id="15"/>
    </w:p>
    <w:p w:rsidR="001B2B17" w:rsidRDefault="001B2B17" w:rsidP="001B2B17">
      <w:pPr>
        <w:rPr>
          <w:lang w:eastAsia="en-GB"/>
        </w:rPr>
      </w:pPr>
    </w:p>
    <w:p w:rsidR="005D3B03" w:rsidRPr="005D3B03" w:rsidRDefault="005D3B03" w:rsidP="005D3B0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GB"/>
        </w:rPr>
      </w:pPr>
      <w:r w:rsidRPr="005D3B03">
        <w:rPr>
          <w:rFonts w:ascii="Helvetica" w:eastAsia="Times New Roman" w:hAnsi="Helvetica" w:cs="Helvetica"/>
          <w:sz w:val="26"/>
          <w:szCs w:val="26"/>
          <w:lang w:eastAsia="en-GB"/>
        </w:rPr>
        <w:t>Write a program in C# to make such a pattern like a pyramid with numbers increased by 1</w:t>
      </w:r>
      <w:r>
        <w:rPr>
          <w:rFonts w:ascii="Helvetica" w:eastAsia="Times New Roman" w:hAnsi="Helvetica" w:cs="Helvetica"/>
          <w:sz w:val="26"/>
          <w:szCs w:val="26"/>
          <w:lang w:eastAsia="en-GB"/>
        </w:rPr>
        <w:t xml:space="preserve"> each time</w:t>
      </w:r>
      <w:r w:rsidRPr="005D3B03">
        <w:rPr>
          <w:rFonts w:ascii="Helvetica" w:eastAsia="Times New Roman" w:hAnsi="Helvetica" w:cs="Helvetica"/>
          <w:sz w:val="26"/>
          <w:szCs w:val="26"/>
          <w:lang w:eastAsia="en-GB"/>
        </w:rPr>
        <w:t>.</w:t>
      </w:r>
      <w:r>
        <w:rPr>
          <w:rFonts w:ascii="Helvetica" w:eastAsia="Times New Roman" w:hAnsi="Helvetica" w:cs="Helvetica"/>
          <w:sz w:val="26"/>
          <w:szCs w:val="26"/>
          <w:lang w:eastAsia="en-GB"/>
        </w:rPr>
        <w:t xml:space="preserve"> Utilise a FOR loop to do this.</w:t>
      </w:r>
      <w:r w:rsidRPr="005D3B03">
        <w:rPr>
          <w:rFonts w:ascii="Helvetica" w:eastAsia="Times New Roman" w:hAnsi="Helvetica" w:cs="Helvetica"/>
          <w:sz w:val="26"/>
          <w:szCs w:val="26"/>
          <w:lang w:eastAsia="en-GB"/>
        </w:rPr>
        <w:br/>
        <w:t>The pattern is as follows:</w:t>
      </w:r>
    </w:p>
    <w:p w:rsidR="005D3B03" w:rsidRPr="005D3B03" w:rsidRDefault="005D3B03" w:rsidP="005D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3B03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1                                                                                               </w:t>
      </w:r>
    </w:p>
    <w:p w:rsidR="005D3B03" w:rsidRPr="005D3B03" w:rsidRDefault="005D3B03" w:rsidP="005D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3B03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2 3                                                                                                </w:t>
      </w:r>
    </w:p>
    <w:p w:rsidR="005D3B03" w:rsidRPr="005D3B03" w:rsidRDefault="005D3B03" w:rsidP="005D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3B03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4 5 6                                                                                                 </w:t>
      </w:r>
    </w:p>
    <w:p w:rsidR="00C96C68" w:rsidRPr="005D3B03" w:rsidRDefault="005D3B03" w:rsidP="005D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D3B03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7 8 9 10 </w:t>
      </w:r>
      <w:bookmarkEnd w:id="13"/>
      <w:bookmarkEnd w:id="14"/>
    </w:p>
    <w:p w:rsidR="005F350E" w:rsidRPr="00C96C68" w:rsidRDefault="005F350E" w:rsidP="001B2B17">
      <w:pPr>
        <w:rPr>
          <w:lang w:eastAsia="en-GB"/>
        </w:rPr>
      </w:pPr>
    </w:p>
    <w:p w:rsidR="00CF1F14" w:rsidRDefault="006F3FFB" w:rsidP="00C96C68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3209925"/>
                <wp:effectExtent l="0" t="0" r="15875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6F3FFB" w:rsidRDefault="00765EDC" w:rsidP="00797B3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39" type="#_x0000_t202" style="width:450.25pt;height:2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">
                <v:textbox>
                  <w:txbxContent>
                    <w:p w:rsidR="00765EDC" w:rsidRPr="006F3FFB" w:rsidRDefault="00765EDC" w:rsidP="00797B32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2B17" w:rsidRDefault="00CF1F14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0CD6EE2" wp14:editId="4423BB21">
                <wp:extent cx="5718175" cy="1362075"/>
                <wp:effectExtent l="0" t="0" r="15875" b="2857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D6EE2" id="_x0000_s1040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">
                <v:textbox>
                  <w:txbxContent>
                    <w:p w:rsidR="00765EDC" w:rsidRPr="00CF1F14" w:rsidRDefault="00765EDC" w:rsidP="00CF1F14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0527E">
        <w:rPr>
          <w:rFonts w:eastAsia="Times New Roman"/>
          <w:lang w:eastAsia="en-GB"/>
        </w:rPr>
        <w:t xml:space="preserve"> </w:t>
      </w:r>
      <w:r w:rsidR="001B2B17">
        <w:rPr>
          <w:rFonts w:eastAsia="Times New Roman"/>
          <w:lang w:eastAsia="en-GB"/>
        </w:rPr>
        <w:br w:type="page"/>
      </w:r>
    </w:p>
    <w:p w:rsidR="001B2B17" w:rsidRDefault="001B2B17" w:rsidP="00836C4D">
      <w:pPr>
        <w:pStyle w:val="Heading1"/>
        <w:rPr>
          <w:rFonts w:eastAsia="Times New Roman"/>
          <w:lang w:eastAsia="en-GB"/>
        </w:rPr>
      </w:pPr>
      <w:bookmarkStart w:id="16" w:name="_Toc21948155"/>
      <w:r>
        <w:rPr>
          <w:rFonts w:eastAsia="Times New Roman"/>
          <w:lang w:eastAsia="en-GB"/>
        </w:rPr>
        <w:lastRenderedPageBreak/>
        <w:t xml:space="preserve">Program 6 – </w:t>
      </w:r>
      <w:bookmarkStart w:id="17" w:name="_Toc525541928"/>
      <w:bookmarkStart w:id="18" w:name="_Toc18409590"/>
      <w:r w:rsidR="00E4305C">
        <w:rPr>
          <w:rFonts w:eastAsia="Times New Roman"/>
          <w:lang w:eastAsia="en-GB"/>
        </w:rPr>
        <w:t>Convert a binary number to denary.</w:t>
      </w:r>
      <w:bookmarkEnd w:id="16"/>
    </w:p>
    <w:p w:rsidR="001B2B17" w:rsidRDefault="001B2B17" w:rsidP="001B2B17"/>
    <w:p w:rsidR="0068768D" w:rsidRDefault="00E4305C" w:rsidP="00E4305C">
      <w:pPr>
        <w:rPr>
          <w:shd w:val="clear" w:color="auto" w:fill="FFFFFF"/>
        </w:rPr>
      </w:pPr>
      <w:r>
        <w:rPr>
          <w:shd w:val="clear" w:color="auto" w:fill="FFFFFF"/>
        </w:rPr>
        <w:t>Write a program in C# to convert a binary number into a decimal number without using an array, function and while loop.</w:t>
      </w:r>
      <w:bookmarkEnd w:id="17"/>
      <w:bookmarkEnd w:id="18"/>
    </w:p>
    <w:p w:rsidR="00E4305C" w:rsidRDefault="00E4305C" w:rsidP="00E4305C">
      <w:r w:rsidRPr="00E4305C">
        <w:rPr>
          <w:b/>
        </w:rPr>
        <w:t>E.g.</w:t>
      </w:r>
      <w:r>
        <w:tab/>
        <w:t xml:space="preserve">Input a binary number:1000001                                                                              </w:t>
      </w:r>
    </w:p>
    <w:p w:rsidR="00E4305C" w:rsidRDefault="00E4305C" w:rsidP="00E4305C">
      <w:pPr>
        <w:ind w:firstLine="720"/>
      </w:pPr>
      <w:r>
        <w:t xml:space="preserve">The Binary Number: 1000001                                                                                 </w:t>
      </w:r>
    </w:p>
    <w:p w:rsidR="00E4305C" w:rsidRDefault="00E4305C" w:rsidP="00E4305C">
      <w:pPr>
        <w:ind w:firstLine="720"/>
      </w:pPr>
      <w:r>
        <w:t xml:space="preserve">The equivalent </w:t>
      </w:r>
      <w:proofErr w:type="gramStart"/>
      <w:r>
        <w:t>Decimal  Number</w:t>
      </w:r>
      <w:proofErr w:type="gramEnd"/>
      <w:r>
        <w:t>: 65</w:t>
      </w:r>
    </w:p>
    <w:p w:rsidR="00E4305C" w:rsidRDefault="00E4305C" w:rsidP="00E4305C"/>
    <w:p w:rsidR="00E4305C" w:rsidRDefault="00E4305C" w:rsidP="00E4305C">
      <w:r>
        <w:t xml:space="preserve">Use the binary numbers </w:t>
      </w:r>
      <w:proofErr w:type="gramStart"/>
      <w:r>
        <w:t>11001010  and</w:t>
      </w:r>
      <w:proofErr w:type="gramEnd"/>
      <w:r>
        <w:t xml:space="preserve"> 00110011 to test your program works.</w:t>
      </w:r>
    </w:p>
    <w:p w:rsidR="005F350E" w:rsidRPr="00290E6A" w:rsidRDefault="005F350E" w:rsidP="001B2B17"/>
    <w:p w:rsidR="00CF1F14" w:rsidRDefault="006F3FFB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724150"/>
                <wp:effectExtent l="0" t="0" r="158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6F3FFB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41" type="#_x0000_t202" style="width:450.25pt;height:2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">
                <v:textbox>
                  <w:txbxContent>
                    <w:p w:rsidR="00765EDC" w:rsidRDefault="00765EDC" w:rsidP="006F3FFB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09CF" w:rsidRDefault="00CF1F14" w:rsidP="006F3FFB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0CD6EE2" wp14:editId="4423BB21">
                <wp:extent cx="5718175" cy="1362075"/>
                <wp:effectExtent l="0" t="0" r="15875" b="285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D6EE2" id="_x0000_s1042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O+JwIAAE4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">
                <v:textbox>
                  <w:txbxContent>
                    <w:p w:rsidR="00765EDC" w:rsidRPr="00CF1F14" w:rsidRDefault="00765EDC" w:rsidP="00CF1F14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2B17" w:rsidRDefault="001B2B1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19" w:name="_Toc525541929"/>
      <w:bookmarkStart w:id="20" w:name="_Toc18409591"/>
      <w:r>
        <w:rPr>
          <w:rFonts w:eastAsia="Times New Roman"/>
          <w:lang w:eastAsia="en-GB"/>
        </w:rPr>
        <w:br w:type="page"/>
      </w:r>
    </w:p>
    <w:p w:rsidR="001B2B17" w:rsidRDefault="001B2B17" w:rsidP="00756E1B">
      <w:pPr>
        <w:pStyle w:val="Heading1"/>
        <w:rPr>
          <w:rFonts w:eastAsia="Times New Roman"/>
          <w:lang w:eastAsia="en-GB"/>
        </w:rPr>
      </w:pPr>
      <w:bookmarkStart w:id="21" w:name="_Toc21948156"/>
      <w:r>
        <w:rPr>
          <w:rFonts w:eastAsia="Times New Roman"/>
          <w:lang w:eastAsia="en-GB"/>
        </w:rPr>
        <w:lastRenderedPageBreak/>
        <w:t xml:space="preserve">Program 7 – </w:t>
      </w:r>
      <w:r w:rsidR="00C24B63">
        <w:rPr>
          <w:rFonts w:eastAsia="Times New Roman"/>
          <w:lang w:eastAsia="en-GB"/>
        </w:rPr>
        <w:t>Access Denied</w:t>
      </w:r>
      <w:bookmarkEnd w:id="21"/>
    </w:p>
    <w:p w:rsidR="001B2B17" w:rsidRDefault="001B2B17" w:rsidP="001B2B17">
      <w:pPr>
        <w:rPr>
          <w:lang w:eastAsia="en-GB"/>
        </w:rPr>
      </w:pPr>
    </w:p>
    <w:p w:rsidR="00756E1B" w:rsidRDefault="00756E1B" w:rsidP="00756E1B">
      <w:pPr>
        <w:rPr>
          <w:lang w:eastAsia="en-GB"/>
        </w:rPr>
      </w:pPr>
      <w:r>
        <w:rPr>
          <w:lang w:eastAsia="en-GB"/>
        </w:rPr>
        <w:t xml:space="preserve">Write a program </w:t>
      </w:r>
      <w:r w:rsidR="00C24B63">
        <w:rPr>
          <w:lang w:eastAsia="en-GB"/>
        </w:rPr>
        <w:t xml:space="preserve">in C# </w:t>
      </w:r>
      <w:r>
        <w:rPr>
          <w:lang w:eastAsia="en-GB"/>
        </w:rPr>
        <w:t xml:space="preserve">that determines whether or not </w:t>
      </w:r>
      <w:r w:rsidR="00C24B63">
        <w:rPr>
          <w:lang w:eastAsia="en-GB"/>
        </w:rPr>
        <w:t>a user has entered a password correctly</w:t>
      </w:r>
      <w:r w:rsidR="001D2093">
        <w:rPr>
          <w:lang w:eastAsia="en-GB"/>
        </w:rPr>
        <w:t>, the user will also only have a maximum of 5 attempts to do so</w:t>
      </w:r>
      <w:r>
        <w:rPr>
          <w:lang w:eastAsia="en-GB"/>
        </w:rPr>
        <w:t>:</w:t>
      </w:r>
    </w:p>
    <w:p w:rsidR="00756E1B" w:rsidRDefault="00C24B63" w:rsidP="00C24B63">
      <w:pPr>
        <w:pStyle w:val="ListParagraph"/>
        <w:numPr>
          <w:ilvl w:val="0"/>
          <w:numId w:val="8"/>
        </w:numPr>
        <w:spacing w:after="240"/>
      </w:pPr>
      <w:r>
        <w:t>The password they will need to enter is:</w:t>
      </w:r>
      <w:r>
        <w:tab/>
        <w:t>“</w:t>
      </w:r>
      <w:r w:rsidRPr="00C24B63">
        <w:rPr>
          <w:rFonts w:ascii="Consolas" w:hAnsi="Consolas"/>
        </w:rPr>
        <w:t>C0mputer</w:t>
      </w:r>
      <w:r>
        <w:rPr>
          <w:rFonts w:ascii="Consolas" w:hAnsi="Consolas"/>
        </w:rPr>
        <w:t>-</w:t>
      </w:r>
      <w:r w:rsidRPr="00C24B63">
        <w:rPr>
          <w:rFonts w:ascii="Consolas" w:hAnsi="Consolas"/>
        </w:rPr>
        <w:t>Sc1ence</w:t>
      </w:r>
      <w:r>
        <w:t>”</w:t>
      </w:r>
    </w:p>
    <w:p w:rsidR="00C24B63" w:rsidRDefault="00C24B63" w:rsidP="00C24B63">
      <w:pPr>
        <w:spacing w:after="240"/>
      </w:pPr>
      <w:r>
        <w:t>You should test this program to prove it will deny access to any incorrect password numerous times</w:t>
      </w:r>
      <w:r w:rsidR="00A908C9">
        <w:t>,</w:t>
      </w:r>
      <w:r>
        <w:t xml:space="preserve"> and that </w:t>
      </w:r>
      <w:r w:rsidR="00A908C9">
        <w:t>the user</w:t>
      </w:r>
      <w:r>
        <w:t xml:space="preserve"> will only gain access when the correct password is entered.</w:t>
      </w:r>
    </w:p>
    <w:p w:rsidR="005F350E" w:rsidRPr="00756E1B" w:rsidRDefault="005F350E" w:rsidP="005F350E">
      <w:pPr>
        <w:spacing w:after="240"/>
      </w:pPr>
    </w:p>
    <w:bookmarkEnd w:id="19"/>
    <w:bookmarkEnd w:id="20"/>
    <w:p w:rsidR="00CF1F14" w:rsidRDefault="006F3FFB" w:rsidP="001B2B1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ECAA31">
                <wp:extent cx="5718175" cy="2933700"/>
                <wp:effectExtent l="0" t="0" r="15875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6F3FFB" w:rsidRDefault="00765EDC" w:rsidP="006F3FFB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CAA31" id="_x0000_s1043" type="#_x0000_t202" style="width:450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">
                <v:textbox>
                  <w:txbxContent>
                    <w:p w:rsidR="00765EDC" w:rsidRPr="006F3FFB" w:rsidRDefault="00765EDC" w:rsidP="006F3FFB">
                      <w:pPr>
                        <w:rPr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6C68" w:rsidRDefault="00CF1F14" w:rsidP="001B2B1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0CD6EE2" wp14:editId="4423BB21">
                <wp:extent cx="5718175" cy="1362075"/>
                <wp:effectExtent l="0" t="0" r="15875" b="2857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D6EE2" id="_x0000_s1044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">
                <v:textbox>
                  <w:txbxContent>
                    <w:p w:rsidR="00765EDC" w:rsidRPr="00CF1F14" w:rsidRDefault="00765EDC" w:rsidP="00CF1F14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90E6A" w:rsidRPr="00C96C68">
        <w:rPr>
          <w:lang w:eastAsia="en-GB"/>
        </w:rPr>
        <w:t> </w:t>
      </w:r>
    </w:p>
    <w:p w:rsidR="00290E6A" w:rsidRPr="00290E6A" w:rsidRDefault="00290E6A" w:rsidP="00290E6A">
      <w:pPr>
        <w:rPr>
          <w:lang w:eastAsia="en-GB"/>
        </w:rPr>
      </w:pPr>
    </w:p>
    <w:p w:rsidR="00A36C62" w:rsidRDefault="00A36C62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22" w:name="_Toc525541932"/>
      <w:bookmarkStart w:id="23" w:name="_Toc18409594"/>
      <w:r>
        <w:rPr>
          <w:rFonts w:eastAsia="Times New Roman"/>
          <w:lang w:eastAsia="en-GB"/>
        </w:rPr>
        <w:br w:type="page"/>
      </w:r>
    </w:p>
    <w:p w:rsidR="00B906D2" w:rsidRDefault="00B906D2" w:rsidP="00B906D2">
      <w:pPr>
        <w:pStyle w:val="Heading1"/>
        <w:rPr>
          <w:rFonts w:eastAsia="Times New Roman"/>
          <w:lang w:eastAsia="en-GB"/>
        </w:rPr>
      </w:pPr>
      <w:bookmarkStart w:id="24" w:name="_Toc21948157"/>
      <w:r>
        <w:rPr>
          <w:rFonts w:eastAsia="Times New Roman"/>
          <w:lang w:eastAsia="en-GB"/>
        </w:rPr>
        <w:lastRenderedPageBreak/>
        <w:t>Program 8 – Count the Capitals</w:t>
      </w:r>
      <w:bookmarkEnd w:id="24"/>
    </w:p>
    <w:p w:rsidR="00B906D2" w:rsidRDefault="00B906D2" w:rsidP="00B906D2">
      <w:pPr>
        <w:rPr>
          <w:lang w:eastAsia="en-GB"/>
        </w:rPr>
      </w:pPr>
    </w:p>
    <w:p w:rsidR="00B906D2" w:rsidRDefault="00B906D2" w:rsidP="00B906D2">
      <w:pPr>
        <w:rPr>
          <w:lang w:eastAsia="en-GB"/>
        </w:rPr>
      </w:pPr>
      <w:r>
        <w:rPr>
          <w:lang w:eastAsia="en-GB"/>
        </w:rPr>
        <w:t xml:space="preserve">Write a program in C# </w:t>
      </w:r>
      <w:r w:rsidRPr="00DA1C4F">
        <w:rPr>
          <w:lang w:eastAsia="en-GB"/>
        </w:rPr>
        <w:t>that takes a single string and returns an ordered array containing the indexes of all capital letters in the string.</w:t>
      </w:r>
    </w:p>
    <w:p w:rsidR="00B906D2" w:rsidRDefault="00B906D2" w:rsidP="00B906D2">
      <w:r>
        <w:t>You should test this program to prove it will work for different strings, including; no capitals, 1 capital and many capital letters.</w:t>
      </w:r>
    </w:p>
    <w:p w:rsidR="00B906D2" w:rsidRPr="00DA1C4F" w:rsidRDefault="00B906D2" w:rsidP="00B906D2">
      <w:pPr>
        <w:rPr>
          <w:rFonts w:ascii="Consolas" w:hAnsi="Consolas"/>
        </w:rPr>
      </w:pPr>
      <w:r w:rsidRPr="00DA1C4F">
        <w:rPr>
          <w:b/>
        </w:rPr>
        <w:t>E.g.</w:t>
      </w:r>
      <w:r>
        <w:tab/>
      </w:r>
      <w:proofErr w:type="spellStart"/>
      <w:r w:rsidRPr="00DA1C4F">
        <w:rPr>
          <w:rFonts w:ascii="Consolas" w:hAnsi="Consolas"/>
        </w:rPr>
        <w:t>IndexOfCapitals</w:t>
      </w:r>
      <w:proofErr w:type="spellEnd"/>
      <w:r w:rsidRPr="00DA1C4F">
        <w:rPr>
          <w:rFonts w:ascii="Consolas" w:hAnsi="Consolas"/>
        </w:rPr>
        <w:t>("</w:t>
      </w:r>
      <w:proofErr w:type="spellStart"/>
      <w:r w:rsidRPr="00DA1C4F">
        <w:rPr>
          <w:rFonts w:ascii="Consolas" w:hAnsi="Consolas"/>
        </w:rPr>
        <w:t>eQuINoX</w:t>
      </w:r>
      <w:proofErr w:type="spellEnd"/>
      <w:r w:rsidRPr="00DA1C4F">
        <w:rPr>
          <w:rFonts w:ascii="Consolas" w:hAnsi="Consolas"/>
        </w:rPr>
        <w:t xml:space="preserve">") </w:t>
      </w:r>
      <w:r w:rsidRPr="00DA1C4F">
        <w:rPr>
          <w:rFonts w:ascii="Segoe UI Symbol" w:hAnsi="Segoe UI Symbol" w:cs="Segoe UI Symbol"/>
        </w:rPr>
        <w:t>➞</w:t>
      </w:r>
      <w:r w:rsidRPr="00DA1C4F">
        <w:rPr>
          <w:rFonts w:ascii="Consolas" w:hAnsi="Consolas"/>
        </w:rPr>
        <w:t xml:space="preserve"> [1, 3, 4, 6]</w:t>
      </w:r>
    </w:p>
    <w:p w:rsidR="00B906D2" w:rsidRDefault="00B906D2" w:rsidP="00B906D2">
      <w:pPr>
        <w:rPr>
          <w:rFonts w:ascii="Consolas" w:hAnsi="Consolas"/>
          <w:lang w:val="en-US"/>
        </w:rPr>
      </w:pPr>
      <w:r w:rsidRPr="00DA1C4F">
        <w:rPr>
          <w:rFonts w:ascii="Consolas" w:hAnsi="Consolas"/>
          <w:lang w:val="en-US"/>
        </w:rPr>
        <w:tab/>
      </w:r>
      <w:proofErr w:type="spellStart"/>
      <w:r w:rsidRPr="00DA1C4F">
        <w:rPr>
          <w:rFonts w:ascii="Consolas" w:hAnsi="Consolas"/>
          <w:lang w:val="en-US"/>
        </w:rPr>
        <w:t>IndexOfCapitals</w:t>
      </w:r>
      <w:proofErr w:type="spellEnd"/>
      <w:r w:rsidRPr="00DA1C4F">
        <w:rPr>
          <w:rFonts w:ascii="Consolas" w:hAnsi="Consolas"/>
          <w:lang w:val="en-US"/>
        </w:rPr>
        <w:t xml:space="preserve">("determine") </w:t>
      </w:r>
      <w:r w:rsidRPr="00DA1C4F">
        <w:rPr>
          <w:rFonts w:ascii="Segoe UI Symbol" w:hAnsi="Segoe UI Symbol" w:cs="Segoe UI Symbol"/>
          <w:lang w:val="en-US"/>
        </w:rPr>
        <w:t>➞</w:t>
      </w:r>
      <w:r w:rsidRPr="00DA1C4F">
        <w:rPr>
          <w:rFonts w:ascii="Consolas" w:hAnsi="Consolas"/>
          <w:lang w:val="en-US"/>
        </w:rPr>
        <w:t xml:space="preserve"> []</w:t>
      </w:r>
    </w:p>
    <w:p w:rsidR="00B906D2" w:rsidRPr="00DA1C4F" w:rsidRDefault="00B906D2" w:rsidP="00B906D2">
      <w:pPr>
        <w:rPr>
          <w:rFonts w:ascii="Consolas" w:hAnsi="Consolas"/>
          <w:lang w:val="en-US"/>
        </w:rPr>
      </w:pPr>
    </w:p>
    <w:p w:rsidR="00B906D2" w:rsidRDefault="00B906D2" w:rsidP="00B906D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0CFB399" wp14:editId="2B29B7CB">
                <wp:extent cx="5718175" cy="2980706"/>
                <wp:effectExtent l="0" t="0" r="15875" b="1016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980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B906D2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:rsidR="00765EDC" w:rsidRDefault="00765EDC" w:rsidP="00B906D2">
                            <w:pPr>
                              <w:spacing w:after="0"/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CFB399" id="_x0000_s1045" type="#_x0000_t202" style="width:450.25pt;height:2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">
                <v:textbox>
                  <w:txbxContent>
                    <w:p w:rsidR="00765EDC" w:rsidRDefault="00765EDC" w:rsidP="00B906D2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:rsidR="00765EDC" w:rsidRDefault="00765EDC" w:rsidP="00B906D2">
                      <w:pPr>
                        <w:spacing w:after="0"/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06D2" w:rsidRDefault="00B906D2" w:rsidP="00B906D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A7CBDF6" wp14:editId="1E9070B1">
                <wp:extent cx="5718175" cy="1362075"/>
                <wp:effectExtent l="0" t="0" r="15875" b="285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B906D2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CBDF6" id="_x0000_s1046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NAJwIAAE0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">
                <v:textbox>
                  <w:txbxContent>
                    <w:p w:rsidR="00765EDC" w:rsidRPr="00CF1F14" w:rsidRDefault="00765EDC" w:rsidP="00B906D2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96C68">
        <w:rPr>
          <w:lang w:eastAsia="en-GB"/>
        </w:rPr>
        <w:t> </w:t>
      </w:r>
    </w:p>
    <w:p w:rsidR="00B906D2" w:rsidRDefault="00B906D2" w:rsidP="00B906D2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  <w:br w:type="page"/>
      </w:r>
    </w:p>
    <w:p w:rsidR="00B906D2" w:rsidRDefault="00B906D2" w:rsidP="00B906D2">
      <w:pPr>
        <w:pStyle w:val="Heading1"/>
        <w:rPr>
          <w:rFonts w:eastAsia="Times New Roman"/>
          <w:lang w:eastAsia="en-GB"/>
        </w:rPr>
      </w:pPr>
      <w:bookmarkStart w:id="25" w:name="_Toc21948158"/>
      <w:r>
        <w:rPr>
          <w:rFonts w:eastAsia="Times New Roman"/>
          <w:lang w:eastAsia="en-GB"/>
        </w:rPr>
        <w:lastRenderedPageBreak/>
        <w:t>Program 9 – Strings in a String</w:t>
      </w:r>
      <w:bookmarkEnd w:id="25"/>
    </w:p>
    <w:p w:rsidR="00B906D2" w:rsidRDefault="00B906D2" w:rsidP="00B906D2">
      <w:pPr>
        <w:rPr>
          <w:lang w:eastAsia="en-GB"/>
        </w:rPr>
      </w:pPr>
    </w:p>
    <w:p w:rsidR="00B906D2" w:rsidRDefault="00B906D2" w:rsidP="00B906D2">
      <w:pPr>
        <w:rPr>
          <w:lang w:eastAsia="en-GB"/>
        </w:rPr>
      </w:pPr>
      <w:r>
        <w:rPr>
          <w:lang w:eastAsia="en-GB"/>
        </w:rPr>
        <w:t xml:space="preserve">Write a program in C# </w:t>
      </w:r>
      <w:r w:rsidRPr="00277141">
        <w:rPr>
          <w:lang w:eastAsia="en-GB"/>
        </w:rPr>
        <w:t>to find the number of times a substring appears in the given string.</w:t>
      </w:r>
    </w:p>
    <w:p w:rsidR="00B906D2" w:rsidRDefault="00B906D2" w:rsidP="00B906D2">
      <w:r w:rsidRPr="00277141">
        <w:rPr>
          <w:b/>
        </w:rPr>
        <w:t>E.g.</w:t>
      </w:r>
      <w:r>
        <w:tab/>
        <w:t xml:space="preserve">Input the original string: </w:t>
      </w:r>
      <w:r w:rsidRPr="00277141">
        <w:rPr>
          <w:b/>
        </w:rPr>
        <w:t>Welcome to</w:t>
      </w:r>
      <w:r>
        <w:t xml:space="preserve"> </w:t>
      </w:r>
      <w:r w:rsidRPr="00277141">
        <w:rPr>
          <w:b/>
        </w:rPr>
        <w:t>Computer Science</w:t>
      </w:r>
    </w:p>
    <w:p w:rsidR="00B906D2" w:rsidRDefault="00B906D2" w:rsidP="00B906D2">
      <w:pPr>
        <w:ind w:firstLine="720"/>
      </w:pPr>
      <w:r>
        <w:t xml:space="preserve">Input the string to be searched for: </w:t>
      </w:r>
      <w:r w:rsidRPr="00277141">
        <w:rPr>
          <w:b/>
        </w:rPr>
        <w:t>put</w:t>
      </w:r>
    </w:p>
    <w:p w:rsidR="00B906D2" w:rsidRPr="00277141" w:rsidRDefault="00B906D2" w:rsidP="00B906D2">
      <w:pPr>
        <w:ind w:firstLine="720"/>
        <w:rPr>
          <w:b/>
        </w:rPr>
      </w:pPr>
      <w:r w:rsidRPr="00277141">
        <w:rPr>
          <w:b/>
        </w:rPr>
        <w:t xml:space="preserve">The string ‘put’ occurs 1 </w:t>
      </w:r>
      <w:proofErr w:type="gramStart"/>
      <w:r w:rsidRPr="00277141">
        <w:rPr>
          <w:b/>
        </w:rPr>
        <w:t>times</w:t>
      </w:r>
      <w:proofErr w:type="gramEnd"/>
      <w:r w:rsidRPr="00277141">
        <w:rPr>
          <w:b/>
        </w:rPr>
        <w:t>.</w:t>
      </w:r>
    </w:p>
    <w:p w:rsidR="00B906D2" w:rsidRPr="00756E1B" w:rsidRDefault="00B906D2" w:rsidP="00B906D2">
      <w:pPr>
        <w:spacing w:after="240"/>
      </w:pPr>
    </w:p>
    <w:p w:rsidR="00B906D2" w:rsidRDefault="00B906D2" w:rsidP="00B906D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640068D" wp14:editId="0148174F">
                <wp:extent cx="5718175" cy="2766951"/>
                <wp:effectExtent l="0" t="0" r="15875" b="146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766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B906D2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:rsidR="00765EDC" w:rsidRDefault="00765EDC" w:rsidP="00B906D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  <w:p w:rsidR="00765EDC" w:rsidRPr="006F3FFB" w:rsidRDefault="00765EDC" w:rsidP="00B906D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40068D" id="_x0000_s1047" type="#_x0000_t202" style="width:450.25pt;height:2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">
                <v:textbox>
                  <w:txbxContent>
                    <w:p w:rsidR="00765EDC" w:rsidRDefault="00765EDC" w:rsidP="00B906D2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:rsidR="00765EDC" w:rsidRDefault="00765EDC" w:rsidP="00B906D2">
                      <w:pPr>
                        <w:rPr>
                          <w:color w:val="00B050"/>
                          <w:lang w:val="en-US"/>
                        </w:rPr>
                      </w:pPr>
                    </w:p>
                    <w:p w:rsidR="00765EDC" w:rsidRPr="006F3FFB" w:rsidRDefault="00765EDC" w:rsidP="00B906D2">
                      <w:pPr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06D2" w:rsidRDefault="00B906D2" w:rsidP="00B906D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5B2DB22" wp14:editId="798D9259">
                <wp:extent cx="5718175" cy="1362075"/>
                <wp:effectExtent l="0" t="0" r="15875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B906D2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2DB22" id="_x0000_s1048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">
                <v:textbox>
                  <w:txbxContent>
                    <w:p w:rsidR="00765EDC" w:rsidRPr="00CF1F14" w:rsidRDefault="00765EDC" w:rsidP="00B906D2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eastAsia="en-GB"/>
        </w:rPr>
        <w:t xml:space="preserve"> </w:t>
      </w:r>
    </w:p>
    <w:p w:rsidR="00B906D2" w:rsidRDefault="00B906D2" w:rsidP="00B906D2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  <w:br w:type="page"/>
      </w:r>
    </w:p>
    <w:p w:rsidR="00B906D2" w:rsidRDefault="00B906D2" w:rsidP="00B906D2">
      <w:pPr>
        <w:pStyle w:val="Heading1"/>
        <w:rPr>
          <w:rFonts w:eastAsia="Times New Roman"/>
          <w:lang w:eastAsia="en-GB"/>
        </w:rPr>
      </w:pPr>
      <w:bookmarkStart w:id="26" w:name="_Toc21948159"/>
      <w:r>
        <w:rPr>
          <w:rFonts w:eastAsia="Times New Roman"/>
          <w:lang w:eastAsia="en-GB"/>
        </w:rPr>
        <w:lastRenderedPageBreak/>
        <w:t>Program 10 – Most common letter</w:t>
      </w:r>
      <w:bookmarkEnd w:id="26"/>
    </w:p>
    <w:p w:rsidR="00B906D2" w:rsidRDefault="00B906D2" w:rsidP="00B906D2">
      <w:pPr>
        <w:rPr>
          <w:lang w:eastAsia="en-GB"/>
        </w:rPr>
      </w:pPr>
    </w:p>
    <w:p w:rsidR="00B906D2" w:rsidRDefault="00B906D2" w:rsidP="00B906D2">
      <w:r>
        <w:rPr>
          <w:lang w:eastAsia="en-GB"/>
        </w:rPr>
        <w:t xml:space="preserve">Write a program in C# </w:t>
      </w:r>
      <w:r w:rsidRPr="007B7D3B">
        <w:rPr>
          <w:lang w:eastAsia="en-GB"/>
        </w:rPr>
        <w:t>to find maximum occurring character in a string</w:t>
      </w:r>
      <w:r>
        <w:t>.</w:t>
      </w:r>
    </w:p>
    <w:p w:rsidR="00B906D2" w:rsidRDefault="00B906D2" w:rsidP="00B906D2">
      <w:pPr>
        <w:spacing w:after="0"/>
      </w:pPr>
      <w:r w:rsidRPr="00980865">
        <w:rPr>
          <w:b/>
        </w:rPr>
        <w:t>E.g.</w:t>
      </w:r>
      <w:r w:rsidRPr="00980865">
        <w:rPr>
          <w:b/>
        </w:rPr>
        <w:tab/>
      </w:r>
      <w:r>
        <w:t xml:space="preserve">Input the string: Welcome to Computer Science                           </w:t>
      </w:r>
    </w:p>
    <w:p w:rsidR="00B906D2" w:rsidRDefault="00B906D2" w:rsidP="00B906D2">
      <w:pPr>
        <w:spacing w:after="0"/>
        <w:ind w:firstLine="720"/>
      </w:pPr>
      <w:r>
        <w:t xml:space="preserve">Highest frequency character: 'e' </w:t>
      </w:r>
    </w:p>
    <w:p w:rsidR="00B906D2" w:rsidRDefault="00B906D2" w:rsidP="00B906D2">
      <w:pPr>
        <w:spacing w:after="0"/>
        <w:ind w:firstLine="720"/>
      </w:pPr>
      <w:r>
        <w:t>It appears 5 times</w:t>
      </w:r>
    </w:p>
    <w:p w:rsidR="00B906D2" w:rsidRPr="00756E1B" w:rsidRDefault="00B906D2" w:rsidP="00B906D2">
      <w:pPr>
        <w:spacing w:after="0"/>
        <w:ind w:firstLine="720"/>
      </w:pPr>
    </w:p>
    <w:p w:rsidR="00B906D2" w:rsidRDefault="00B906D2" w:rsidP="00B906D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7345452" wp14:editId="3D93AE86">
                <wp:extent cx="5718175" cy="4370119"/>
                <wp:effectExtent l="0" t="0" r="15875" b="1143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43701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B906D2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:rsidR="00765EDC" w:rsidRDefault="00765EDC" w:rsidP="00B906D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  <w:p w:rsidR="00765EDC" w:rsidRPr="00E02D78" w:rsidRDefault="00765EDC" w:rsidP="00B906D2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345452" id="_x0000_s1049" type="#_x0000_t202" style="width:450.25pt;height:3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">
                <v:textbox>
                  <w:txbxContent>
                    <w:p w:rsidR="00765EDC" w:rsidRDefault="00765EDC" w:rsidP="00B906D2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:rsidR="00765EDC" w:rsidRDefault="00765EDC" w:rsidP="00B906D2">
                      <w:pPr>
                        <w:rPr>
                          <w:color w:val="00B050"/>
                          <w:lang w:val="en-US"/>
                        </w:rPr>
                      </w:pPr>
                    </w:p>
                    <w:p w:rsidR="00765EDC" w:rsidRPr="00E02D78" w:rsidRDefault="00765EDC" w:rsidP="00B906D2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06D2" w:rsidRDefault="00B906D2" w:rsidP="00B906D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59B1143" wp14:editId="08F2153B">
                <wp:extent cx="5718175" cy="1362075"/>
                <wp:effectExtent l="0" t="0" r="15875" b="2857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B906D2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9B1143" id="_x0000_s1050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">
                <v:textbox>
                  <w:txbxContent>
                    <w:p w:rsidR="00765EDC" w:rsidRPr="00CF1F14" w:rsidRDefault="00765EDC" w:rsidP="00B906D2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eastAsia="en-GB"/>
        </w:rPr>
        <w:t xml:space="preserve"> </w:t>
      </w:r>
    </w:p>
    <w:p w:rsidR="00B906D2" w:rsidRDefault="00B906D2" w:rsidP="00B906D2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</w:p>
    <w:p w:rsidR="00B906D2" w:rsidRDefault="00B906D2">
      <w:pPr>
        <w:rPr>
          <w:rFonts w:ascii="Calibri" w:eastAsia="Times New Roman" w:hAnsi="Calibri" w:cstheme="majorBidi"/>
          <w:b/>
          <w:color w:val="FF0000"/>
          <w:sz w:val="36"/>
          <w:szCs w:val="32"/>
          <w:lang w:eastAsia="en-GB"/>
        </w:rPr>
      </w:pPr>
      <w:r>
        <w:rPr>
          <w:rFonts w:eastAsia="Times New Roman"/>
          <w:color w:val="FF0000"/>
          <w:lang w:eastAsia="en-GB"/>
        </w:rPr>
        <w:br w:type="page"/>
      </w:r>
    </w:p>
    <w:p w:rsidR="000674D2" w:rsidRPr="00F60870" w:rsidRDefault="000674D2" w:rsidP="000674D2">
      <w:pPr>
        <w:pStyle w:val="Heading1"/>
        <w:rPr>
          <w:rFonts w:eastAsia="Times New Roman"/>
          <w:sz w:val="48"/>
          <w:lang w:eastAsia="en-GB"/>
        </w:rPr>
      </w:pPr>
      <w:bookmarkStart w:id="27" w:name="_Toc21948160"/>
      <w:r w:rsidRPr="00F60870">
        <w:rPr>
          <w:rFonts w:eastAsia="Times New Roman"/>
          <w:color w:val="FF0000"/>
          <w:sz w:val="48"/>
          <w:lang w:eastAsia="en-GB"/>
        </w:rPr>
        <w:lastRenderedPageBreak/>
        <w:t>The Hard</w:t>
      </w:r>
      <w:r w:rsidR="00F60870">
        <w:rPr>
          <w:rFonts w:eastAsia="Times New Roman"/>
          <w:color w:val="FF0000"/>
          <w:sz w:val="48"/>
          <w:lang w:eastAsia="en-GB"/>
        </w:rPr>
        <w:t>(</w:t>
      </w:r>
      <w:proofErr w:type="spellStart"/>
      <w:r w:rsidR="00F60870">
        <w:rPr>
          <w:rFonts w:eastAsia="Times New Roman"/>
          <w:color w:val="FF0000"/>
          <w:sz w:val="48"/>
          <w:lang w:eastAsia="en-GB"/>
        </w:rPr>
        <w:t>er</w:t>
      </w:r>
      <w:proofErr w:type="spellEnd"/>
      <w:r w:rsidR="00F60870">
        <w:rPr>
          <w:rFonts w:eastAsia="Times New Roman"/>
          <w:color w:val="FF0000"/>
          <w:sz w:val="48"/>
          <w:lang w:eastAsia="en-GB"/>
        </w:rPr>
        <w:t>)</w:t>
      </w:r>
      <w:r w:rsidRPr="00F60870">
        <w:rPr>
          <w:rFonts w:eastAsia="Times New Roman"/>
          <w:color w:val="FF0000"/>
          <w:sz w:val="48"/>
          <w:lang w:eastAsia="en-GB"/>
        </w:rPr>
        <w:t xml:space="preserve"> Bit</w:t>
      </w:r>
      <w:bookmarkEnd w:id="27"/>
    </w:p>
    <w:p w:rsidR="000674D2" w:rsidRDefault="000674D2" w:rsidP="000674D2">
      <w:pPr>
        <w:rPr>
          <w:lang w:eastAsia="en-GB"/>
        </w:rPr>
      </w:pPr>
    </w:p>
    <w:p w:rsidR="000674D2" w:rsidRPr="00F60870" w:rsidRDefault="000674D2" w:rsidP="000674D2">
      <w:pPr>
        <w:rPr>
          <w:sz w:val="36"/>
          <w:lang w:eastAsia="en-GB"/>
        </w:rPr>
      </w:pPr>
      <w:r w:rsidRPr="00F60870">
        <w:rPr>
          <w:sz w:val="36"/>
          <w:lang w:eastAsia="en-GB"/>
        </w:rPr>
        <w:t>This is the bit where the spicy challenges live…</w:t>
      </w:r>
    </w:p>
    <w:p w:rsidR="000674D2" w:rsidRDefault="000674D2" w:rsidP="000674D2">
      <w:pPr>
        <w:rPr>
          <w:b/>
          <w:lang w:eastAsia="en-GB"/>
        </w:rPr>
      </w:pPr>
    </w:p>
    <w:p w:rsidR="000674D2" w:rsidRPr="000674D2" w:rsidRDefault="000674D2" w:rsidP="000674D2">
      <w:pPr>
        <w:rPr>
          <w:b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133276</wp:posOffset>
            </wp:positionV>
            <wp:extent cx="2303302" cy="2931475"/>
            <wp:effectExtent l="0" t="0" r="1905" b="2540"/>
            <wp:wrapNone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iometer-hot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302" cy="293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076EF" w:rsidRDefault="000076EF">
      <w:pPr>
        <w:rPr>
          <w:rFonts w:eastAsia="Times New Roman"/>
          <w:lang w:eastAsia="en-GB"/>
        </w:rPr>
      </w:pPr>
    </w:p>
    <w:p w:rsidR="000674D2" w:rsidRPr="000076EF" w:rsidRDefault="000076EF" w:rsidP="000076EF">
      <w:pPr>
        <w:jc w:val="center"/>
        <w:rPr>
          <w:rFonts w:ascii="Calibri" w:eastAsia="Times New Roman" w:hAnsi="Calibri" w:cstheme="majorBidi"/>
          <w:b/>
          <w:i/>
          <w:color w:val="000000" w:themeColor="text1"/>
          <w:sz w:val="36"/>
          <w:szCs w:val="32"/>
          <w:lang w:eastAsia="en-GB"/>
        </w:rPr>
      </w:pPr>
      <w:r w:rsidRPr="000076EF">
        <w:rPr>
          <w:rFonts w:eastAsia="Times New Roman"/>
          <w:b/>
          <w:i/>
          <w:lang w:eastAsia="en-GB"/>
        </w:rPr>
        <w:t>Not officially endorsed by Nando’s…</w:t>
      </w:r>
      <w:r w:rsidR="000674D2" w:rsidRPr="000076EF">
        <w:rPr>
          <w:rFonts w:eastAsia="Times New Roman"/>
          <w:b/>
          <w:i/>
          <w:lang w:eastAsia="en-GB"/>
        </w:rPr>
        <w:br w:type="page"/>
      </w:r>
    </w:p>
    <w:p w:rsidR="005E62F2" w:rsidRDefault="001D2093" w:rsidP="005E62F2">
      <w:pPr>
        <w:pStyle w:val="Heading1"/>
        <w:rPr>
          <w:rFonts w:eastAsia="Times New Roman"/>
          <w:lang w:eastAsia="en-GB"/>
        </w:rPr>
      </w:pPr>
      <w:bookmarkStart w:id="28" w:name="_Toc525541934"/>
      <w:bookmarkStart w:id="29" w:name="_Toc18409596"/>
      <w:bookmarkStart w:id="30" w:name="_Toc21948161"/>
      <w:bookmarkEnd w:id="22"/>
      <w:bookmarkEnd w:id="23"/>
      <w:r>
        <w:rPr>
          <w:lang w:eastAsia="en-GB"/>
        </w:rPr>
        <w:lastRenderedPageBreak/>
        <w:t>Program 10</w:t>
      </w:r>
      <w:r w:rsidR="00886739">
        <w:rPr>
          <w:lang w:eastAsia="en-GB"/>
        </w:rPr>
        <w:t xml:space="preserve"> – </w:t>
      </w:r>
      <w:bookmarkEnd w:id="28"/>
      <w:bookmarkEnd w:id="29"/>
      <w:r w:rsidR="00FC1501">
        <w:rPr>
          <w:rFonts w:eastAsia="Times New Roman"/>
          <w:lang w:eastAsia="en-GB"/>
        </w:rPr>
        <w:t>Morse Code Encoder</w:t>
      </w:r>
      <w:bookmarkEnd w:id="30"/>
    </w:p>
    <w:p w:rsidR="005E62F2" w:rsidRPr="00A36C62" w:rsidRDefault="005E62F2" w:rsidP="005E62F2">
      <w:pPr>
        <w:rPr>
          <w:lang w:eastAsia="en-GB"/>
        </w:rPr>
      </w:pPr>
    </w:p>
    <w:p w:rsidR="005E62F2" w:rsidRDefault="000674D2" w:rsidP="005E62F2">
      <w:pPr>
        <w:rPr>
          <w:lang w:eastAsia="en-GB"/>
        </w:rPr>
      </w:pPr>
      <w:r w:rsidRPr="000674D2">
        <w:rPr>
          <w:lang w:eastAsia="en-GB"/>
        </w:rPr>
        <w:t>Create a function that takes a string as an argument and return a non-encoded, encrypted string</w:t>
      </w:r>
      <w:r w:rsidR="005E62F2">
        <w:rPr>
          <w:lang w:eastAsia="en-GB"/>
        </w:rPr>
        <w:t>.</w:t>
      </w:r>
    </w:p>
    <w:p w:rsidR="000674D2" w:rsidRPr="000674D2" w:rsidRDefault="000674D2" w:rsidP="000674D2">
      <w:pPr>
        <w:rPr>
          <w:b/>
          <w:lang w:eastAsia="en-GB"/>
        </w:rPr>
      </w:pPr>
      <w:r w:rsidRPr="000674D2">
        <w:rPr>
          <w:b/>
          <w:lang w:eastAsia="en-GB"/>
        </w:rPr>
        <w:t>Notes</w:t>
      </w:r>
    </w:p>
    <w:p w:rsidR="000674D2" w:rsidRDefault="000674D2" w:rsidP="000674D2">
      <w:pPr>
        <w:pStyle w:val="ListParagraph"/>
        <w:numPr>
          <w:ilvl w:val="0"/>
          <w:numId w:val="15"/>
        </w:numPr>
      </w:pPr>
      <w:r>
        <w:t>Input value can be lower or upper case.</w:t>
      </w:r>
    </w:p>
    <w:p w:rsidR="000674D2" w:rsidRDefault="000674D2" w:rsidP="000674D2">
      <w:pPr>
        <w:pStyle w:val="ListParagraph"/>
        <w:numPr>
          <w:ilvl w:val="0"/>
          <w:numId w:val="15"/>
        </w:numPr>
      </w:pPr>
      <w:r>
        <w:t>Input string can have digits.</w:t>
      </w:r>
    </w:p>
    <w:p w:rsidR="000674D2" w:rsidRDefault="000674D2" w:rsidP="000674D2">
      <w:pPr>
        <w:pStyle w:val="ListParagraph"/>
        <w:numPr>
          <w:ilvl w:val="0"/>
          <w:numId w:val="15"/>
        </w:numPr>
      </w:pPr>
      <w:r>
        <w:t>Input string can have some special characters (e.g. comma, colon, apostrophe, period, question mark, exclamation mark).</w:t>
      </w:r>
    </w:p>
    <w:p w:rsidR="000674D2" w:rsidRDefault="000674D2" w:rsidP="005E62F2">
      <w:pPr>
        <w:rPr>
          <w:b/>
          <w:lang w:eastAsia="en-GB"/>
        </w:rPr>
      </w:pPr>
    </w:p>
    <w:p w:rsidR="005E62F2" w:rsidRPr="006679A3" w:rsidRDefault="005E62F2" w:rsidP="005E62F2">
      <w:pPr>
        <w:rPr>
          <w:b/>
          <w:lang w:eastAsia="en-GB"/>
        </w:rPr>
      </w:pPr>
      <w:r w:rsidRPr="006679A3">
        <w:rPr>
          <w:b/>
          <w:lang w:eastAsia="en-GB"/>
        </w:rPr>
        <w:t>Examples</w:t>
      </w:r>
      <w:r>
        <w:rPr>
          <w:b/>
          <w:lang w:eastAsia="en-GB"/>
        </w:rPr>
        <w:t>:</w:t>
      </w:r>
    </w:p>
    <w:p w:rsidR="000674D2" w:rsidRPr="00FC1501" w:rsidRDefault="000674D2" w:rsidP="00FC1501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0674D2">
        <w:rPr>
          <w:b/>
        </w:rPr>
        <w:t>EncodeMorse</w:t>
      </w:r>
      <w:proofErr w:type="spellEnd"/>
      <w:r w:rsidRPr="000674D2">
        <w:rPr>
          <w:b/>
        </w:rPr>
        <w:t>(</w:t>
      </w:r>
      <w:proofErr w:type="gramEnd"/>
      <w:r w:rsidRPr="000674D2">
        <w:rPr>
          <w:b/>
        </w:rPr>
        <w:t xml:space="preserve">"EDABBIT CHALLENGE") </w:t>
      </w:r>
      <w:r w:rsidR="00FC1501">
        <w:rPr>
          <w:b/>
        </w:rPr>
        <w:br/>
        <w:t xml:space="preserve">outputs   </w:t>
      </w:r>
      <w:r w:rsidRPr="000674D2">
        <w:rPr>
          <w:b/>
        </w:rPr>
        <w:t xml:space="preserve"> </w:t>
      </w:r>
      <w:r w:rsidR="00FC1501" w:rsidRPr="000674D2">
        <w:rPr>
          <w:rFonts w:ascii="Segoe UI Symbol" w:hAnsi="Segoe UI Symbol" w:cs="Segoe UI Symbol"/>
          <w:b/>
        </w:rPr>
        <w:t>➞</w:t>
      </w:r>
      <w:r w:rsidR="00FC1501">
        <w:rPr>
          <w:rFonts w:ascii="Segoe UI Symbol" w:hAnsi="Segoe UI Symbol" w:cs="Segoe UI Symbol"/>
          <w:b/>
        </w:rPr>
        <w:tab/>
      </w:r>
      <w:r w:rsidRPr="000674D2">
        <w:rPr>
          <w:b/>
        </w:rPr>
        <w:t>". -.. .- -... -... .. -   -.-. .... .- .-.. .-.. . -. --. ."</w:t>
      </w:r>
    </w:p>
    <w:p w:rsidR="000674D2" w:rsidRPr="000674D2" w:rsidRDefault="000674D2" w:rsidP="000674D2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0674D2">
        <w:rPr>
          <w:b/>
        </w:rPr>
        <w:t>EncodeMorse</w:t>
      </w:r>
      <w:proofErr w:type="spellEnd"/>
      <w:r w:rsidRPr="000674D2">
        <w:rPr>
          <w:b/>
        </w:rPr>
        <w:t>(</w:t>
      </w:r>
      <w:proofErr w:type="gramEnd"/>
      <w:r w:rsidRPr="000674D2">
        <w:rPr>
          <w:b/>
        </w:rPr>
        <w:t xml:space="preserve">"HELP ME !") </w:t>
      </w:r>
      <w:r w:rsidR="00FC1501">
        <w:rPr>
          <w:b/>
        </w:rPr>
        <w:tab/>
      </w:r>
      <w:r w:rsidRPr="000674D2">
        <w:rPr>
          <w:rFonts w:ascii="Segoe UI Symbol" w:hAnsi="Segoe UI Symbol" w:cs="Segoe UI Symbol"/>
          <w:b/>
        </w:rPr>
        <w:t>➞</w:t>
      </w:r>
      <w:r w:rsidR="00FC1501">
        <w:rPr>
          <w:rFonts w:ascii="Segoe UI Symbol" w:hAnsi="Segoe UI Symbol" w:cs="Segoe UI Symbol"/>
          <w:b/>
        </w:rPr>
        <w:tab/>
      </w:r>
      <w:r w:rsidRPr="000674D2">
        <w:rPr>
          <w:b/>
        </w:rPr>
        <w:t xml:space="preserve"> ".... . .-.. .--.   -- .   -.-.--"</w:t>
      </w:r>
    </w:p>
    <w:p w:rsidR="005F350E" w:rsidRDefault="005F350E" w:rsidP="005E62F2">
      <w:pPr>
        <w:rPr>
          <w:lang w:eastAsia="en-GB"/>
        </w:rPr>
      </w:pPr>
    </w:p>
    <w:p w:rsidR="005F350E" w:rsidRDefault="005F350E" w:rsidP="005E62F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6B247D4" wp14:editId="607A7DEF">
                <wp:extent cx="5718175" cy="2552700"/>
                <wp:effectExtent l="0" t="0" r="1587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5A4C8D" w:rsidRDefault="00765EDC" w:rsidP="005F350E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5A4C8D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247D4" id="_x0000_s1051" type="#_x0000_t202" style="width:450.25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">
                <v:textbox>
                  <w:txbxContent>
                    <w:p w:rsidR="00765EDC" w:rsidRPr="005A4C8D" w:rsidRDefault="00765EDC" w:rsidP="005F350E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5A4C8D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1F14" w:rsidRDefault="00CF1F14" w:rsidP="005E62F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0CD6EE2" wp14:editId="4423BB21">
                <wp:extent cx="5718175" cy="1362075"/>
                <wp:effectExtent l="0" t="0" r="15875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CF1F14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D6EE2" id="_x0000_s1052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rMJwIAAE4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">
                <v:textbox>
                  <w:txbxContent>
                    <w:p w:rsidR="00765EDC" w:rsidRPr="00CF1F14" w:rsidRDefault="00765EDC" w:rsidP="00CF1F14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06D2" w:rsidRDefault="00B906D2" w:rsidP="005E62F2">
      <w:pPr>
        <w:rPr>
          <w:lang w:eastAsia="en-GB"/>
        </w:rPr>
      </w:pPr>
    </w:p>
    <w:p w:rsidR="00B906D2" w:rsidRDefault="00B906D2">
      <w:pPr>
        <w:rPr>
          <w:lang w:eastAsia="en-GB"/>
        </w:rPr>
      </w:pPr>
      <w:r>
        <w:rPr>
          <w:lang w:eastAsia="en-GB"/>
        </w:rPr>
        <w:br w:type="page"/>
      </w:r>
    </w:p>
    <w:p w:rsidR="00B906D2" w:rsidRDefault="00B906D2" w:rsidP="00B906D2">
      <w:pPr>
        <w:pStyle w:val="Heading1"/>
        <w:rPr>
          <w:rFonts w:eastAsia="Times New Roman"/>
          <w:lang w:eastAsia="en-GB"/>
        </w:rPr>
      </w:pPr>
      <w:bookmarkStart w:id="31" w:name="_Toc21948162"/>
      <w:r>
        <w:rPr>
          <w:rFonts w:eastAsia="Times New Roman"/>
          <w:lang w:eastAsia="en-GB"/>
        </w:rPr>
        <w:lastRenderedPageBreak/>
        <w:t>Program 12 – Twos Complement</w:t>
      </w:r>
      <w:bookmarkEnd w:id="31"/>
    </w:p>
    <w:p w:rsidR="00B906D2" w:rsidRDefault="00B906D2" w:rsidP="00B906D2">
      <w:pPr>
        <w:rPr>
          <w:lang w:eastAsia="en-GB"/>
        </w:rPr>
      </w:pPr>
    </w:p>
    <w:p w:rsidR="00B906D2" w:rsidRDefault="00B906D2" w:rsidP="00B906D2">
      <w:pPr>
        <w:rPr>
          <w:lang w:eastAsia="en-GB"/>
        </w:rPr>
      </w:pPr>
      <w:r>
        <w:rPr>
          <w:lang w:eastAsia="en-GB"/>
        </w:rPr>
        <w:t xml:space="preserve">Write a program in C# </w:t>
      </w:r>
      <w:r w:rsidRPr="00277141">
        <w:rPr>
          <w:lang w:eastAsia="en-GB"/>
        </w:rPr>
        <w:t xml:space="preserve">to </w:t>
      </w:r>
      <w:r>
        <w:rPr>
          <w:lang w:eastAsia="en-GB"/>
        </w:rPr>
        <w:t>convert a number that is entered into its negative (Twos Complement) version</w:t>
      </w:r>
      <w:r w:rsidRPr="00277141">
        <w:rPr>
          <w:lang w:eastAsia="en-GB"/>
        </w:rPr>
        <w:t>.</w:t>
      </w:r>
    </w:p>
    <w:p w:rsidR="00B906D2" w:rsidRDefault="00B906D2" w:rsidP="00B906D2">
      <w:r w:rsidRPr="00277141">
        <w:rPr>
          <w:b/>
        </w:rPr>
        <w:t>E.g.</w:t>
      </w:r>
      <w:r>
        <w:tab/>
        <w:t xml:space="preserve">Input your number: </w:t>
      </w:r>
      <w:r w:rsidRPr="00D2160F">
        <w:rPr>
          <w:rFonts w:ascii="Consolas" w:hAnsi="Consolas"/>
          <w:b/>
        </w:rPr>
        <w:t>00110100</w:t>
      </w:r>
    </w:p>
    <w:p w:rsidR="00B906D2" w:rsidRDefault="00B906D2" w:rsidP="00B906D2">
      <w:pPr>
        <w:ind w:firstLine="720"/>
      </w:pPr>
      <w:r>
        <w:t xml:space="preserve">Twos Complement Number is: </w:t>
      </w:r>
      <w:r w:rsidRPr="00D2160F">
        <w:rPr>
          <w:rFonts w:ascii="Consolas" w:hAnsi="Consolas"/>
          <w:b/>
        </w:rPr>
        <w:t>11001100</w:t>
      </w:r>
    </w:p>
    <w:p w:rsidR="00B906D2" w:rsidRPr="00756E1B" w:rsidRDefault="00B906D2" w:rsidP="00B906D2">
      <w:pPr>
        <w:spacing w:after="240"/>
      </w:pPr>
    </w:p>
    <w:p w:rsidR="00B906D2" w:rsidRDefault="00B906D2" w:rsidP="00B906D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A490A58" wp14:editId="7F1E8118">
                <wp:extent cx="5718175" cy="3123210"/>
                <wp:effectExtent l="0" t="0" r="15875" b="2032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1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B906D2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:rsidR="00765EDC" w:rsidRDefault="00765EDC" w:rsidP="00B906D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  <w:p w:rsidR="00765EDC" w:rsidRPr="006F3FFB" w:rsidRDefault="00765EDC" w:rsidP="00B906D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490A58" id="_x0000_s1053" type="#_x0000_t202" style="width:450.25pt;height:2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">
                <v:textbox>
                  <w:txbxContent>
                    <w:p w:rsidR="00765EDC" w:rsidRDefault="00765EDC" w:rsidP="00B906D2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:rsidR="00765EDC" w:rsidRDefault="00765EDC" w:rsidP="00B906D2">
                      <w:pPr>
                        <w:rPr>
                          <w:color w:val="00B050"/>
                          <w:lang w:val="en-US"/>
                        </w:rPr>
                      </w:pPr>
                    </w:p>
                    <w:p w:rsidR="00765EDC" w:rsidRPr="006F3FFB" w:rsidRDefault="00765EDC" w:rsidP="00B906D2">
                      <w:pPr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06D2" w:rsidRDefault="00B906D2" w:rsidP="00B906D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04B7F96" wp14:editId="7B6A7FB8">
                <wp:extent cx="5718175" cy="1362075"/>
                <wp:effectExtent l="0" t="0" r="15875" b="2857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B906D2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B7F96" id="_x0000_s1054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">
                <v:textbox>
                  <w:txbxContent>
                    <w:p w:rsidR="00765EDC" w:rsidRPr="00CF1F14" w:rsidRDefault="00765EDC" w:rsidP="00B906D2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96C68">
        <w:rPr>
          <w:lang w:eastAsia="en-GB"/>
        </w:rPr>
        <w:t> </w:t>
      </w:r>
      <w:r>
        <w:rPr>
          <w:lang w:eastAsia="en-GB"/>
        </w:rPr>
        <w:t xml:space="preserve"> </w:t>
      </w:r>
    </w:p>
    <w:p w:rsidR="00B906D2" w:rsidRDefault="00B906D2" w:rsidP="00B906D2">
      <w:pPr>
        <w:rPr>
          <w:lang w:eastAsia="en-GB"/>
        </w:rPr>
      </w:pPr>
      <w:r>
        <w:rPr>
          <w:lang w:eastAsia="en-GB"/>
        </w:rPr>
        <w:br w:type="page"/>
      </w:r>
    </w:p>
    <w:p w:rsidR="00B906D2" w:rsidRDefault="00B906D2" w:rsidP="00B906D2">
      <w:pPr>
        <w:pStyle w:val="Heading1"/>
        <w:rPr>
          <w:rFonts w:eastAsia="Times New Roman"/>
          <w:lang w:eastAsia="en-GB"/>
        </w:rPr>
      </w:pPr>
      <w:bookmarkStart w:id="32" w:name="_Toc21948163"/>
      <w:r>
        <w:rPr>
          <w:rFonts w:eastAsia="Times New Roman"/>
          <w:lang w:eastAsia="en-GB"/>
        </w:rPr>
        <w:lastRenderedPageBreak/>
        <w:t>Program 13 – Hexadecimal Converter</w:t>
      </w:r>
      <w:bookmarkEnd w:id="32"/>
    </w:p>
    <w:p w:rsidR="00B906D2" w:rsidRDefault="00B906D2" w:rsidP="00B906D2">
      <w:pPr>
        <w:rPr>
          <w:lang w:eastAsia="en-GB"/>
        </w:rPr>
      </w:pPr>
    </w:p>
    <w:p w:rsidR="00B906D2" w:rsidRDefault="00B906D2" w:rsidP="00B906D2">
      <w:pPr>
        <w:rPr>
          <w:lang w:eastAsia="en-GB"/>
        </w:rPr>
      </w:pPr>
      <w:r>
        <w:rPr>
          <w:lang w:eastAsia="en-GB"/>
        </w:rPr>
        <w:t xml:space="preserve">Write a program in C# </w:t>
      </w:r>
      <w:r w:rsidRPr="00277141">
        <w:rPr>
          <w:lang w:eastAsia="en-GB"/>
        </w:rPr>
        <w:t>t</w:t>
      </w:r>
      <w:r>
        <w:rPr>
          <w:lang w:eastAsia="en-GB"/>
        </w:rPr>
        <w:t>hat will convert Hexadecimal numbers into both denary and binary. The program should take in a Hex number (Max 2 Hex digits) and convert it into its Denary and Binary equivalent</w:t>
      </w:r>
      <w:r w:rsidRPr="00277141">
        <w:rPr>
          <w:lang w:eastAsia="en-GB"/>
        </w:rPr>
        <w:t>.</w:t>
      </w:r>
    </w:p>
    <w:p w:rsidR="00B906D2" w:rsidRDefault="00B906D2" w:rsidP="00B906D2">
      <w:pPr>
        <w:rPr>
          <w:lang w:eastAsia="en-GB"/>
        </w:rPr>
      </w:pPr>
      <w:r>
        <w:rPr>
          <w:lang w:eastAsia="en-GB"/>
        </w:rPr>
        <w:t>The program should repeat this process until the user asks the system to ‘STOP’.</w:t>
      </w:r>
      <w:r w:rsidR="000030BF">
        <w:rPr>
          <w:lang w:eastAsia="en-GB"/>
        </w:rPr>
        <w:t xml:space="preserve"> The program should be user friendly and robust.</w:t>
      </w:r>
    </w:p>
    <w:p w:rsidR="00B906D2" w:rsidRDefault="00B906D2" w:rsidP="00B906D2">
      <w:pPr>
        <w:spacing w:after="0"/>
      </w:pPr>
      <w:r w:rsidRPr="00277141">
        <w:rPr>
          <w:b/>
        </w:rPr>
        <w:t>E.g.</w:t>
      </w:r>
      <w:r>
        <w:tab/>
        <w:t xml:space="preserve">Input your number: </w:t>
      </w:r>
      <w:r>
        <w:rPr>
          <w:rFonts w:ascii="Consolas" w:hAnsi="Consolas"/>
          <w:b/>
        </w:rPr>
        <w:t>A5</w:t>
      </w:r>
    </w:p>
    <w:p w:rsidR="00B906D2" w:rsidRDefault="00B906D2" w:rsidP="00B906D2">
      <w:pPr>
        <w:spacing w:after="0"/>
        <w:ind w:firstLine="720"/>
        <w:rPr>
          <w:rFonts w:ascii="Consolas" w:hAnsi="Consolas"/>
          <w:b/>
        </w:rPr>
      </w:pPr>
      <w:r>
        <w:t xml:space="preserve">Denary Equivalent is: </w:t>
      </w:r>
      <w:r>
        <w:rPr>
          <w:rFonts w:ascii="Consolas" w:hAnsi="Consolas"/>
          <w:b/>
        </w:rPr>
        <w:t>165</w:t>
      </w:r>
    </w:p>
    <w:p w:rsidR="00B906D2" w:rsidRDefault="00B906D2" w:rsidP="00B906D2">
      <w:pPr>
        <w:ind w:firstLine="720"/>
        <w:rPr>
          <w:rFonts w:ascii="Consolas" w:hAnsi="Consolas"/>
          <w:b/>
        </w:rPr>
      </w:pPr>
      <w:r>
        <w:t xml:space="preserve">Binary Equivalent is: </w:t>
      </w:r>
      <w:r w:rsidRPr="00D2160F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01001</w:t>
      </w:r>
      <w:r w:rsidRPr="00D2160F">
        <w:rPr>
          <w:rFonts w:ascii="Consolas" w:hAnsi="Consolas"/>
          <w:b/>
        </w:rPr>
        <w:t>0</w:t>
      </w:r>
      <w:r>
        <w:rPr>
          <w:rFonts w:ascii="Consolas" w:hAnsi="Consolas"/>
          <w:b/>
        </w:rPr>
        <w:t>1</w:t>
      </w:r>
    </w:p>
    <w:p w:rsidR="00B906D2" w:rsidRDefault="00B906D2" w:rsidP="00B906D2">
      <w:pPr>
        <w:spacing w:after="0"/>
        <w:ind w:firstLine="720"/>
        <w:rPr>
          <w:rFonts w:ascii="Consolas" w:hAnsi="Consolas"/>
          <w:b/>
        </w:rPr>
      </w:pPr>
      <w:r>
        <w:t xml:space="preserve">Input your number: </w:t>
      </w:r>
      <w:r>
        <w:rPr>
          <w:rFonts w:ascii="Consolas" w:hAnsi="Consolas"/>
          <w:b/>
        </w:rPr>
        <w:t>3D</w:t>
      </w:r>
    </w:p>
    <w:p w:rsidR="00B906D2" w:rsidRDefault="00B906D2" w:rsidP="00B906D2">
      <w:pPr>
        <w:spacing w:after="0"/>
        <w:ind w:firstLine="720"/>
        <w:rPr>
          <w:rFonts w:ascii="Consolas" w:hAnsi="Consolas"/>
          <w:b/>
        </w:rPr>
      </w:pPr>
      <w:r>
        <w:t xml:space="preserve">Denary Equivalent is: </w:t>
      </w:r>
      <w:r>
        <w:rPr>
          <w:rFonts w:ascii="Consolas" w:hAnsi="Consolas"/>
          <w:b/>
        </w:rPr>
        <w:t>61</w:t>
      </w:r>
    </w:p>
    <w:p w:rsidR="00B906D2" w:rsidRDefault="00B906D2" w:rsidP="00B906D2">
      <w:pPr>
        <w:ind w:firstLine="720"/>
        <w:rPr>
          <w:rFonts w:ascii="Consolas" w:hAnsi="Consolas"/>
          <w:b/>
        </w:rPr>
      </w:pPr>
      <w:r>
        <w:t xml:space="preserve">Binary Equivalent is: </w:t>
      </w:r>
      <w:r>
        <w:rPr>
          <w:rFonts w:ascii="Consolas" w:hAnsi="Consolas"/>
          <w:b/>
        </w:rPr>
        <w:t>001111</w:t>
      </w:r>
      <w:r w:rsidRPr="00D2160F">
        <w:rPr>
          <w:rFonts w:ascii="Consolas" w:hAnsi="Consolas"/>
          <w:b/>
        </w:rPr>
        <w:t>0</w:t>
      </w:r>
      <w:r>
        <w:rPr>
          <w:rFonts w:ascii="Consolas" w:hAnsi="Consolas"/>
          <w:b/>
        </w:rPr>
        <w:t>1</w:t>
      </w:r>
    </w:p>
    <w:p w:rsidR="00B906D2" w:rsidRDefault="00B906D2" w:rsidP="00B906D2">
      <w:pPr>
        <w:spacing w:after="0"/>
        <w:ind w:firstLine="720"/>
        <w:rPr>
          <w:rFonts w:ascii="Consolas" w:hAnsi="Consolas"/>
          <w:b/>
        </w:rPr>
      </w:pPr>
      <w:r>
        <w:t xml:space="preserve">Input your number: </w:t>
      </w:r>
      <w:r w:rsidRPr="00D60D90">
        <w:rPr>
          <w:rFonts w:ascii="Consolas" w:hAnsi="Consolas"/>
          <w:b/>
        </w:rPr>
        <w:t>STOP</w:t>
      </w:r>
    </w:p>
    <w:p w:rsidR="00B906D2" w:rsidRPr="00756E1B" w:rsidRDefault="00B906D2" w:rsidP="00B906D2">
      <w:pPr>
        <w:spacing w:after="240"/>
      </w:pPr>
    </w:p>
    <w:p w:rsidR="00B906D2" w:rsidRDefault="00B906D2" w:rsidP="00B906D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FB2BB11" wp14:editId="46BF5384">
                <wp:extent cx="5718175" cy="3123210"/>
                <wp:effectExtent l="0" t="0" r="15875" b="2032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1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Default="00765EDC" w:rsidP="00B906D2">
                            <w:pPr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</w:pPr>
                            <w:r w:rsidRPr="006F3FFB">
                              <w:rPr>
                                <w:rFonts w:ascii="Consolas" w:hAnsi="Consolas"/>
                                <w:color w:val="00B050"/>
                                <w:lang w:val="en-US"/>
                              </w:rPr>
                              <w:t>Program Code goes here…</w:t>
                            </w:r>
                          </w:p>
                          <w:p w:rsidR="00765EDC" w:rsidRDefault="00765EDC" w:rsidP="00B906D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  <w:p w:rsidR="00765EDC" w:rsidRPr="006F3FFB" w:rsidRDefault="00765EDC" w:rsidP="00B906D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2BB11" id="_x0000_s1055" type="#_x0000_t202" style="width:450.25pt;height:2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">
                <v:textbox>
                  <w:txbxContent>
                    <w:p w:rsidR="00765EDC" w:rsidRDefault="00765EDC" w:rsidP="00B906D2">
                      <w:pPr>
                        <w:rPr>
                          <w:rFonts w:ascii="Consolas" w:hAnsi="Consolas"/>
                          <w:color w:val="00B050"/>
                          <w:lang w:val="en-US"/>
                        </w:rPr>
                      </w:pPr>
                      <w:r w:rsidRPr="006F3FFB">
                        <w:rPr>
                          <w:rFonts w:ascii="Consolas" w:hAnsi="Consolas"/>
                          <w:color w:val="00B050"/>
                          <w:lang w:val="en-US"/>
                        </w:rPr>
                        <w:t>Program Code goes here…</w:t>
                      </w:r>
                    </w:p>
                    <w:p w:rsidR="00765EDC" w:rsidRDefault="00765EDC" w:rsidP="00B906D2">
                      <w:pPr>
                        <w:rPr>
                          <w:color w:val="00B050"/>
                          <w:lang w:val="en-US"/>
                        </w:rPr>
                      </w:pPr>
                    </w:p>
                    <w:p w:rsidR="00765EDC" w:rsidRPr="006F3FFB" w:rsidRDefault="00765EDC" w:rsidP="00B906D2">
                      <w:pPr>
                        <w:rPr>
                          <w:color w:val="00B05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06D2" w:rsidRDefault="00B906D2" w:rsidP="005E62F2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4F3CEB6" wp14:editId="084DFB34">
                <wp:extent cx="5718175" cy="1362075"/>
                <wp:effectExtent l="0" t="0" r="15875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EDC" w:rsidRPr="00CF1F14" w:rsidRDefault="00765EDC" w:rsidP="00B906D2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 w:rsidRPr="00CF1F14">
                              <w:rPr>
                                <w:rFonts w:ascii="Consolas" w:hAnsi="Consolas"/>
                                <w:color w:val="7030A0"/>
                                <w:lang w:val="en-US"/>
                              </w:rPr>
                              <w:t>Test Evidence (screenshot of it working) goes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3CEB6" id="_x0000_s1056" type="#_x0000_t202" style="width:450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">
                <v:textbox>
                  <w:txbxContent>
                    <w:p w:rsidR="00765EDC" w:rsidRPr="00CF1F14" w:rsidRDefault="00765EDC" w:rsidP="00B906D2">
                      <w:pPr>
                        <w:rPr>
                          <w:color w:val="7030A0"/>
                          <w:lang w:val="en-US"/>
                        </w:rPr>
                      </w:pPr>
                      <w:r w:rsidRPr="00CF1F14">
                        <w:rPr>
                          <w:rFonts w:ascii="Consolas" w:hAnsi="Consolas"/>
                          <w:color w:val="7030A0"/>
                          <w:lang w:val="en-US"/>
                        </w:rPr>
                        <w:t>Test Evidence (screenshot of it working) goes here…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507A" w:rsidRPr="000632A0" w:rsidRDefault="00F7507A" w:rsidP="005E62F2">
      <w:pPr>
        <w:rPr>
          <w:lang w:eastAsia="en-GB"/>
        </w:rPr>
      </w:pPr>
    </w:p>
    <w:sectPr w:rsidR="00F7507A" w:rsidRPr="000632A0" w:rsidSect="00797B32">
      <w:footerReference w:type="default" r:id="rId11"/>
      <w:pgSz w:w="11906" w:h="16838"/>
      <w:pgMar w:top="851" w:right="1440" w:bottom="993" w:left="1440" w:header="708" w:footer="48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EDC" w:rsidRDefault="00765EDC" w:rsidP="00713813">
      <w:pPr>
        <w:spacing w:after="0" w:line="240" w:lineRule="auto"/>
      </w:pPr>
      <w:r>
        <w:separator/>
      </w:r>
    </w:p>
  </w:endnote>
  <w:endnote w:type="continuationSeparator" w:id="0">
    <w:p w:rsidR="00765EDC" w:rsidRDefault="00765EDC" w:rsidP="0071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995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5EDC" w:rsidRDefault="00765EDC" w:rsidP="0088274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EDC" w:rsidRDefault="00765EDC" w:rsidP="00713813">
      <w:pPr>
        <w:spacing w:after="0" w:line="240" w:lineRule="auto"/>
      </w:pPr>
      <w:r>
        <w:separator/>
      </w:r>
    </w:p>
  </w:footnote>
  <w:footnote w:type="continuationSeparator" w:id="0">
    <w:p w:rsidR="00765EDC" w:rsidRDefault="00765EDC" w:rsidP="00713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1BD"/>
    <w:multiLevelType w:val="hybridMultilevel"/>
    <w:tmpl w:val="0F3813A0"/>
    <w:lvl w:ilvl="0" w:tplc="2E82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E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C6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C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80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82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A5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87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AF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4141D"/>
    <w:multiLevelType w:val="hybridMultilevel"/>
    <w:tmpl w:val="8BA81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02856"/>
    <w:multiLevelType w:val="multilevel"/>
    <w:tmpl w:val="314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50800"/>
    <w:multiLevelType w:val="hybridMultilevel"/>
    <w:tmpl w:val="3F62E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C4C6B"/>
    <w:multiLevelType w:val="hybridMultilevel"/>
    <w:tmpl w:val="C708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E029A"/>
    <w:multiLevelType w:val="multilevel"/>
    <w:tmpl w:val="D6F6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539ED"/>
    <w:multiLevelType w:val="hybridMultilevel"/>
    <w:tmpl w:val="D2464D1C"/>
    <w:lvl w:ilvl="0" w:tplc="BB66A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83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AA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0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A3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46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6E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F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22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2A2957"/>
    <w:multiLevelType w:val="hybridMultilevel"/>
    <w:tmpl w:val="7396D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32BB0"/>
    <w:multiLevelType w:val="hybridMultilevel"/>
    <w:tmpl w:val="80AE2610"/>
    <w:lvl w:ilvl="0" w:tplc="B3204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8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EA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A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40C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CC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C6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8D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E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CE0444"/>
    <w:multiLevelType w:val="hybridMultilevel"/>
    <w:tmpl w:val="8C96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9274B"/>
    <w:multiLevelType w:val="hybridMultilevel"/>
    <w:tmpl w:val="392A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55C1D"/>
    <w:multiLevelType w:val="hybridMultilevel"/>
    <w:tmpl w:val="085E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502D2"/>
    <w:multiLevelType w:val="hybridMultilevel"/>
    <w:tmpl w:val="A66E3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42CD5"/>
    <w:multiLevelType w:val="hybridMultilevel"/>
    <w:tmpl w:val="29306F02"/>
    <w:lvl w:ilvl="0" w:tplc="F90C0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4C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E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EE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2A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2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C7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E1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B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57671E"/>
    <w:multiLevelType w:val="hybridMultilevel"/>
    <w:tmpl w:val="70B2E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3"/>
  </w:num>
  <w:num w:numId="7">
    <w:abstractNumId w:val="1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4"/>
  </w:num>
  <w:num w:numId="13">
    <w:abstractNumId w:val="1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C68"/>
    <w:rsid w:val="000030BF"/>
    <w:rsid w:val="000076EF"/>
    <w:rsid w:val="000632A0"/>
    <w:rsid w:val="000674D2"/>
    <w:rsid w:val="00075267"/>
    <w:rsid w:val="000A344B"/>
    <w:rsid w:val="000F2926"/>
    <w:rsid w:val="001109CF"/>
    <w:rsid w:val="00135DF0"/>
    <w:rsid w:val="001B2B17"/>
    <w:rsid w:val="001D2093"/>
    <w:rsid w:val="00290E6A"/>
    <w:rsid w:val="003266AB"/>
    <w:rsid w:val="00351EED"/>
    <w:rsid w:val="003568FF"/>
    <w:rsid w:val="00364E92"/>
    <w:rsid w:val="00370170"/>
    <w:rsid w:val="003D6B04"/>
    <w:rsid w:val="003E3780"/>
    <w:rsid w:val="003E64F2"/>
    <w:rsid w:val="003E71E6"/>
    <w:rsid w:val="003F49DA"/>
    <w:rsid w:val="00545E50"/>
    <w:rsid w:val="005508C1"/>
    <w:rsid w:val="00595032"/>
    <w:rsid w:val="005A4C8D"/>
    <w:rsid w:val="005D3B03"/>
    <w:rsid w:val="005E4A13"/>
    <w:rsid w:val="005E62F2"/>
    <w:rsid w:val="005E7BDF"/>
    <w:rsid w:val="005F350E"/>
    <w:rsid w:val="00614A29"/>
    <w:rsid w:val="006679A3"/>
    <w:rsid w:val="0068768D"/>
    <w:rsid w:val="006B5354"/>
    <w:rsid w:val="006F3FFB"/>
    <w:rsid w:val="00713813"/>
    <w:rsid w:val="00756E1B"/>
    <w:rsid w:val="00761EDF"/>
    <w:rsid w:val="00765D7E"/>
    <w:rsid w:val="00765EDC"/>
    <w:rsid w:val="00797B32"/>
    <w:rsid w:val="007D3E29"/>
    <w:rsid w:val="007D68E6"/>
    <w:rsid w:val="0080527E"/>
    <w:rsid w:val="00836C4D"/>
    <w:rsid w:val="00847CE0"/>
    <w:rsid w:val="00882745"/>
    <w:rsid w:val="008853C9"/>
    <w:rsid w:val="00886739"/>
    <w:rsid w:val="008911CF"/>
    <w:rsid w:val="008A75DB"/>
    <w:rsid w:val="0093223C"/>
    <w:rsid w:val="0097063A"/>
    <w:rsid w:val="009B0383"/>
    <w:rsid w:val="00A36C62"/>
    <w:rsid w:val="00A7485A"/>
    <w:rsid w:val="00A908C9"/>
    <w:rsid w:val="00AB1907"/>
    <w:rsid w:val="00B21BD0"/>
    <w:rsid w:val="00B64D38"/>
    <w:rsid w:val="00B906D2"/>
    <w:rsid w:val="00BB3B40"/>
    <w:rsid w:val="00C24B63"/>
    <w:rsid w:val="00C96C68"/>
    <w:rsid w:val="00CB1171"/>
    <w:rsid w:val="00CF1F14"/>
    <w:rsid w:val="00D17284"/>
    <w:rsid w:val="00D53F40"/>
    <w:rsid w:val="00D61D61"/>
    <w:rsid w:val="00D63153"/>
    <w:rsid w:val="00D726D2"/>
    <w:rsid w:val="00DD751E"/>
    <w:rsid w:val="00DD7FAC"/>
    <w:rsid w:val="00E4305C"/>
    <w:rsid w:val="00E872B7"/>
    <w:rsid w:val="00ED546A"/>
    <w:rsid w:val="00F51FF0"/>
    <w:rsid w:val="00F60870"/>
    <w:rsid w:val="00F7257D"/>
    <w:rsid w:val="00F7507A"/>
    <w:rsid w:val="00FC1501"/>
    <w:rsid w:val="00FD6CA5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9873DB"/>
  <w15:chartTrackingRefBased/>
  <w15:docId w15:val="{B4D6C42A-16C7-4AC6-8A94-4537EEF3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A2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C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C9"/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8911CF"/>
    <w:pPr>
      <w:spacing w:after="0" w:line="240" w:lineRule="auto"/>
      <w:ind w:left="720"/>
      <w:contextualSpacing/>
    </w:pPr>
    <w:rPr>
      <w:rFonts w:ascii="Calibri" w:eastAsia="Times New Roman" w:hAnsi="Calibri" w:cs="Times New Roman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138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38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813"/>
  </w:style>
  <w:style w:type="paragraph" w:styleId="Footer">
    <w:name w:val="footer"/>
    <w:basedOn w:val="Normal"/>
    <w:link w:val="FooterChar"/>
    <w:uiPriority w:val="99"/>
    <w:unhideWhenUsed/>
    <w:rsid w:val="00713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813"/>
  </w:style>
  <w:style w:type="paragraph" w:styleId="TOCHeading">
    <w:name w:val="TOC Heading"/>
    <w:basedOn w:val="Heading1"/>
    <w:next w:val="Normal"/>
    <w:uiPriority w:val="39"/>
    <w:unhideWhenUsed/>
    <w:qFormat/>
    <w:rsid w:val="00B64D38"/>
    <w:pPr>
      <w:outlineLvl w:val="9"/>
    </w:pPr>
    <w:rPr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B64D3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64D38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64D38"/>
    <w:pPr>
      <w:spacing w:after="100" w:line="276" w:lineRule="auto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64D38"/>
    <w:pPr>
      <w:spacing w:after="100" w:line="276" w:lineRule="auto"/>
      <w:ind w:left="480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5D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B0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B2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533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4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70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2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Computer Science Dept.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D49E70-F517-4D32-A358-E3161D201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2C4535DF</Template>
  <TotalTime>103</TotalTime>
  <Pages>16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A-Level Computer Science</vt:lpstr>
    </vt:vector>
  </TitlesOfParts>
  <Company>Notre Dame Catholic Sixth Form College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A-Level Computer Science</dc:title>
  <dc:subject>Year 1 – Programming Challenges</dc:subject>
  <dc:creator>Stephen Wood</dc:creator>
  <cp:keywords/>
  <dc:description/>
  <cp:lastModifiedBy>Stephen Wood</cp:lastModifiedBy>
  <cp:revision>11</cp:revision>
  <dcterms:created xsi:type="dcterms:W3CDTF">2019-10-12T07:54:00Z</dcterms:created>
  <dcterms:modified xsi:type="dcterms:W3CDTF">2019-10-21T10:22:00Z</dcterms:modified>
</cp:coreProperties>
</file>